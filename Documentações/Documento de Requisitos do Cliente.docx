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4A" w:rsidRDefault="00B3514A">
      <w:bookmarkStart w:id="0" w:name="_GoBack"/>
      <w:bookmarkEnd w:id="0"/>
    </w:p>
    <w:p w:rsidR="00B3514A" w:rsidRDefault="00B3514A"/>
    <w:p w:rsidR="00B3514A" w:rsidRDefault="00B3514A"/>
    <w:p w:rsidR="00B3514A" w:rsidRDefault="005C3A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4445</wp:posOffset>
                </wp:positionV>
                <wp:extent cx="512064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2AC01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pt,.35pt" to="425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rXEw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" o:allowincell="f" strokecolor="gray"/>
            </w:pict>
          </mc:Fallback>
        </mc:AlternateContent>
      </w:r>
    </w:p>
    <w:p w:rsidR="00B3514A" w:rsidRDefault="008305DF">
      <w:pPr>
        <w:pStyle w:val="titulocapa"/>
        <w:ind w:firstLine="0"/>
      </w:pPr>
      <w:r>
        <w:t>Documento de Requisitos do Cliente</w:t>
      </w:r>
    </w:p>
    <w:p w:rsidR="00B3514A" w:rsidRDefault="00B3514A">
      <w:pPr>
        <w:rPr>
          <w:b/>
        </w:rPr>
      </w:pPr>
    </w:p>
    <w:p w:rsidR="008305DF" w:rsidRPr="008305DF" w:rsidRDefault="00DF5A03" w:rsidP="00830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Gerenciamento de Loja Universal</w:t>
      </w:r>
    </w:p>
    <w:p w:rsidR="00E24905" w:rsidRPr="0058050C" w:rsidRDefault="00E24905" w:rsidP="00386973">
      <w:pPr>
        <w:jc w:val="center"/>
        <w:rPr>
          <w:rFonts w:ascii="Arial" w:hAnsi="Arial" w:cs="Arial"/>
        </w:rPr>
      </w:pPr>
      <w:r w:rsidRPr="0058050C">
        <w:rPr>
          <w:rFonts w:ascii="Arial" w:hAnsi="Arial" w:cs="Arial"/>
        </w:rPr>
        <w:t xml:space="preserve">Cliente: </w:t>
      </w:r>
      <w:r w:rsidR="00DF5A03">
        <w:rPr>
          <w:rFonts w:ascii="Arial" w:hAnsi="Arial" w:cs="Arial"/>
        </w:rPr>
        <w:t>Cliente</w:t>
      </w:r>
    </w:p>
    <w:p w:rsidR="00E24905" w:rsidRPr="0058050C" w:rsidRDefault="005C3A77" w:rsidP="00E24905">
      <w:pPr>
        <w:outlineLvl w:val="0"/>
        <w:rPr>
          <w:rFonts w:ascii="Arial" w:hAnsi="Arial" w:cs="Arial"/>
        </w:rPr>
      </w:pPr>
      <w:bookmarkStart w:id="1" w:name="_Toc137602871"/>
      <w:r w:rsidRPr="0058050C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54610</wp:posOffset>
                </wp:positionV>
                <wp:extent cx="1828800" cy="1143000"/>
                <wp:effectExtent l="0" t="0" r="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905" w:rsidRPr="00E24905" w:rsidRDefault="00E24905" w:rsidP="00E2490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24905">
                              <w:rPr>
                                <w:i/>
                              </w:rPr>
                              <w:t>&lt;logo do cliente.&gt;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152.45pt;margin-top:4.3pt;width:2in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">
                <v:textbox>
                  <w:txbxContent>
                    <w:p w:rsidR="00E24905" w:rsidRPr="00E24905" w:rsidRDefault="00E24905" w:rsidP="00E24905">
                      <w:pPr>
                        <w:jc w:val="center"/>
                        <w:rPr>
                          <w:i/>
                        </w:rPr>
                      </w:pPr>
                      <w:r w:rsidRPr="00E24905">
                        <w:rPr>
                          <w:i/>
                        </w:rPr>
                        <w:t>&lt;logo do cliente.&gt;</w:t>
                      </w:r>
                    </w:p>
                  </w:txbxContent>
                </v:textbox>
              </v:rect>
            </w:pict>
          </mc:Fallback>
        </mc:AlternateContent>
      </w:r>
      <w:bookmarkEnd w:id="1"/>
    </w:p>
    <w:p w:rsidR="00E24905" w:rsidRPr="0058050C" w:rsidRDefault="00E24905" w:rsidP="00E24905">
      <w:pPr>
        <w:outlineLvl w:val="0"/>
        <w:rPr>
          <w:rFonts w:ascii="Arial" w:hAnsi="Arial" w:cs="Arial"/>
        </w:rPr>
      </w:pPr>
    </w:p>
    <w:p w:rsidR="00E24905" w:rsidRPr="0058050C" w:rsidRDefault="00E24905" w:rsidP="00E24905">
      <w:pPr>
        <w:outlineLvl w:val="0"/>
        <w:rPr>
          <w:rFonts w:ascii="Arial" w:hAnsi="Arial" w:cs="Arial"/>
        </w:rPr>
      </w:pPr>
    </w:p>
    <w:p w:rsidR="00E24905" w:rsidRPr="0058050C" w:rsidRDefault="00E24905" w:rsidP="00E24905">
      <w:pPr>
        <w:outlineLvl w:val="0"/>
        <w:rPr>
          <w:rFonts w:ascii="Arial" w:hAnsi="Arial" w:cs="Arial"/>
        </w:rPr>
      </w:pPr>
    </w:p>
    <w:p w:rsidR="00E24905" w:rsidRPr="0058050C" w:rsidRDefault="00E24905" w:rsidP="00E24905">
      <w:pPr>
        <w:jc w:val="center"/>
        <w:rPr>
          <w:rFonts w:ascii="Arial" w:hAnsi="Arial" w:cs="Arial"/>
        </w:rPr>
      </w:pPr>
      <w:r w:rsidRPr="0058050C">
        <w:rPr>
          <w:rFonts w:ascii="Arial" w:hAnsi="Arial" w:cs="Arial"/>
        </w:rPr>
        <w:br/>
      </w:r>
    </w:p>
    <w:p w:rsidR="00B3514A" w:rsidRDefault="00B3514A">
      <w:pPr>
        <w:pStyle w:val="Corpodetexto"/>
      </w:pPr>
      <w:r>
        <w:br/>
      </w:r>
    </w:p>
    <w:p w:rsidR="00B3514A" w:rsidRDefault="00B3514A">
      <w:pPr>
        <w:jc w:val="center"/>
      </w:pPr>
      <w:r>
        <w:t xml:space="preserve">Responsável: </w:t>
      </w:r>
      <w:r w:rsidR="00DF5A03">
        <w:t>Daniel Lemos</w:t>
      </w:r>
    </w:p>
    <w:p w:rsidR="00B3514A" w:rsidRDefault="005C3A77">
      <w:pPr>
        <w:spacing w:before="120"/>
        <w:sectPr w:rsidR="00B351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94615</wp:posOffset>
                </wp:positionV>
                <wp:extent cx="512064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F9C93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pt,7.45pt" to="425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" o:allowincell="f" strokecolor="gray"/>
            </w:pict>
          </mc:Fallback>
        </mc:AlternateContent>
      </w:r>
    </w:p>
    <w:p w:rsidR="008C6AE2" w:rsidRDefault="008C6AE2" w:rsidP="0023533C">
      <w:pPr>
        <w:pStyle w:val="PSCLegenda"/>
        <w:jc w:val="both"/>
      </w:pPr>
    </w:p>
    <w:p w:rsidR="008C6AE2" w:rsidRDefault="008C6AE2">
      <w:pPr>
        <w:pStyle w:val="PSCLegenda"/>
      </w:pPr>
    </w:p>
    <w:p w:rsidR="008C6AE2" w:rsidRDefault="008C6AE2">
      <w:pPr>
        <w:pStyle w:val="PSCLegenda"/>
      </w:pPr>
    </w:p>
    <w:p w:rsidR="008C6AE2" w:rsidRDefault="008C6AE2">
      <w:pPr>
        <w:pStyle w:val="PSCLegenda"/>
      </w:pPr>
    </w:p>
    <w:p w:rsidR="008C6AE2" w:rsidRDefault="008C6AE2">
      <w:pPr>
        <w:pStyle w:val="PSCLegenda"/>
      </w:pPr>
    </w:p>
    <w:p w:rsidR="008C6AE2" w:rsidRDefault="008C6AE2">
      <w:pPr>
        <w:pStyle w:val="PSCLegenda"/>
      </w:pPr>
    </w:p>
    <w:p w:rsidR="008C6AE2" w:rsidRDefault="008C6AE2">
      <w:pPr>
        <w:pStyle w:val="PSCLegenda"/>
      </w:pPr>
    </w:p>
    <w:p w:rsidR="008C6AE2" w:rsidRDefault="008C6AE2">
      <w:pPr>
        <w:pStyle w:val="PSCLegenda"/>
      </w:pPr>
    </w:p>
    <w:p w:rsidR="008C6AE2" w:rsidRDefault="008C6AE2">
      <w:pPr>
        <w:pStyle w:val="PSCLegenda"/>
      </w:pPr>
    </w:p>
    <w:p w:rsidR="00B3514A" w:rsidRDefault="00B3514A">
      <w:pPr>
        <w:pStyle w:val="PSCLegenda"/>
      </w:pPr>
      <w: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253"/>
        <w:gridCol w:w="2410"/>
      </w:tblGrid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Data</w:t>
            </w:r>
          </w:p>
        </w:tc>
        <w:tc>
          <w:tcPr>
            <w:tcW w:w="992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Versão</w:t>
            </w:r>
          </w:p>
        </w:tc>
        <w:tc>
          <w:tcPr>
            <w:tcW w:w="4253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B3514A" w:rsidRDefault="00B3514A">
            <w:pPr>
              <w:pStyle w:val="PSCTabelaCabecalho"/>
            </w:pPr>
            <w:r>
              <w:t>Autor</w:t>
            </w:r>
          </w:p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DF5A03">
            <w:r>
              <w:t>13/11/2019</w:t>
            </w:r>
          </w:p>
        </w:tc>
        <w:tc>
          <w:tcPr>
            <w:tcW w:w="992" w:type="dxa"/>
          </w:tcPr>
          <w:p w:rsidR="00B3514A" w:rsidRDefault="00DF5A03">
            <w:r>
              <w:t>1.0</w:t>
            </w:r>
          </w:p>
        </w:tc>
        <w:tc>
          <w:tcPr>
            <w:tcW w:w="4253" w:type="dxa"/>
          </w:tcPr>
          <w:p w:rsidR="00B3514A" w:rsidRDefault="00DF5A03">
            <w:r>
              <w:t>Primeira versão</w:t>
            </w:r>
          </w:p>
        </w:tc>
        <w:tc>
          <w:tcPr>
            <w:tcW w:w="2410" w:type="dxa"/>
          </w:tcPr>
          <w:p w:rsidR="00B3514A" w:rsidRDefault="00DF5A03">
            <w:r>
              <w:t>Daniel Lemos</w:t>
            </w:r>
          </w:p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>
            <w:pPr>
              <w:pStyle w:val="Cabealho"/>
              <w:tabs>
                <w:tab w:val="clear" w:pos="4320"/>
                <w:tab w:val="clear" w:pos="8640"/>
              </w:tabs>
            </w:pPr>
          </w:p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B3514A" w:rsidRDefault="00B3514A"/>
        </w:tc>
        <w:tc>
          <w:tcPr>
            <w:tcW w:w="992" w:type="dxa"/>
          </w:tcPr>
          <w:p w:rsidR="00B3514A" w:rsidRDefault="00B3514A"/>
        </w:tc>
        <w:tc>
          <w:tcPr>
            <w:tcW w:w="4253" w:type="dxa"/>
          </w:tcPr>
          <w:p w:rsidR="00B3514A" w:rsidRDefault="00B3514A"/>
        </w:tc>
        <w:tc>
          <w:tcPr>
            <w:tcW w:w="2410" w:type="dxa"/>
          </w:tcPr>
          <w:p w:rsidR="00B3514A" w:rsidRDefault="00B3514A"/>
        </w:tc>
      </w:tr>
    </w:tbl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Rodap"/>
      </w:pPr>
    </w:p>
    <w:p w:rsidR="00B3514A" w:rsidRDefault="00B3514A">
      <w:pPr>
        <w:pStyle w:val="PSCLegenda"/>
      </w:pPr>
      <w:r>
        <w:t>Lista de Aprovadores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B3514A">
        <w:tblPrEx>
          <w:tblCellMar>
            <w:top w:w="0" w:type="dxa"/>
            <w:bottom w:w="0" w:type="dxa"/>
          </w:tblCellMar>
        </w:tblPrEx>
        <w:tc>
          <w:tcPr>
            <w:tcW w:w="4605" w:type="dxa"/>
            <w:shd w:val="pct10" w:color="auto" w:fill="auto"/>
          </w:tcPr>
          <w:p w:rsidR="00B3514A" w:rsidRDefault="00B3514A">
            <w:pPr>
              <w:pStyle w:val="PSCTabelaCabecalho"/>
            </w:pPr>
            <w:r>
              <w:t>Nome</w:t>
            </w:r>
          </w:p>
        </w:tc>
        <w:tc>
          <w:tcPr>
            <w:tcW w:w="4605" w:type="dxa"/>
            <w:shd w:val="pct10" w:color="auto" w:fill="auto"/>
          </w:tcPr>
          <w:p w:rsidR="00B3514A" w:rsidRDefault="00B3514A">
            <w:pPr>
              <w:pStyle w:val="PSCTabelaCabecalho"/>
            </w:pPr>
            <w:r>
              <w:t>Cargo</w:t>
            </w:r>
          </w:p>
        </w:tc>
      </w:tr>
      <w:tr w:rsidR="00AE70BE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AE70BE" w:rsidRDefault="00AE70BE" w:rsidP="00AE70BE">
            <w:r>
              <w:t>&lt;Nome do Responsável pelo Projeto – Cliente&gt;</w:t>
            </w:r>
          </w:p>
        </w:tc>
        <w:tc>
          <w:tcPr>
            <w:tcW w:w="4605" w:type="dxa"/>
          </w:tcPr>
          <w:p w:rsidR="00AE70BE" w:rsidRDefault="00AE70BE" w:rsidP="008F321B"/>
        </w:tc>
      </w:tr>
      <w:tr w:rsidR="00EF32E1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EF32E1" w:rsidRDefault="00EF32E1" w:rsidP="00EF32E1">
            <w:r>
              <w:t>&lt;No</w:t>
            </w:r>
            <w:r w:rsidR="00E76BE9">
              <w:t xml:space="preserve">me do Gerente do Projeto </w:t>
            </w:r>
            <w:r>
              <w:t>&gt;</w:t>
            </w:r>
          </w:p>
        </w:tc>
        <w:tc>
          <w:tcPr>
            <w:tcW w:w="4605" w:type="dxa"/>
          </w:tcPr>
          <w:p w:rsidR="00EF32E1" w:rsidRDefault="00EF32E1" w:rsidP="008F321B"/>
        </w:tc>
      </w:tr>
      <w:tr w:rsidR="00EF32E1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EF32E1" w:rsidRDefault="00EF32E1" w:rsidP="00EF32E1">
            <w:r>
              <w:t>&lt;...&gt;</w:t>
            </w:r>
          </w:p>
        </w:tc>
        <w:tc>
          <w:tcPr>
            <w:tcW w:w="4605" w:type="dxa"/>
          </w:tcPr>
          <w:p w:rsidR="00EF32E1" w:rsidRDefault="00EF32E1" w:rsidP="008F321B"/>
        </w:tc>
      </w:tr>
      <w:tr w:rsidR="00B3514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B3514A" w:rsidRDefault="00B3514A"/>
        </w:tc>
        <w:tc>
          <w:tcPr>
            <w:tcW w:w="4605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B3514A" w:rsidRDefault="00B3514A"/>
        </w:tc>
        <w:tc>
          <w:tcPr>
            <w:tcW w:w="4605" w:type="dxa"/>
          </w:tcPr>
          <w:p w:rsidR="00B3514A" w:rsidRDefault="00B3514A"/>
        </w:tc>
      </w:tr>
      <w:tr w:rsidR="00B3514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B3514A" w:rsidRDefault="00B3514A"/>
        </w:tc>
        <w:tc>
          <w:tcPr>
            <w:tcW w:w="4605" w:type="dxa"/>
          </w:tcPr>
          <w:p w:rsidR="00B3514A" w:rsidRDefault="00B3514A"/>
        </w:tc>
      </w:tr>
    </w:tbl>
    <w:p w:rsidR="00B3514A" w:rsidRDefault="00B3514A">
      <w:pPr>
        <w:rPr>
          <w:b/>
          <w:sz w:val="24"/>
        </w:rPr>
      </w:pPr>
    </w:p>
    <w:p w:rsidR="00B3514A" w:rsidRDefault="00B3514A">
      <w:pPr>
        <w:rPr>
          <w:rFonts w:ascii="Verdana" w:hAnsi="Verdana"/>
          <w:b/>
        </w:rPr>
      </w:pPr>
      <w:r>
        <w:br w:type="page"/>
      </w:r>
      <w:r>
        <w:rPr>
          <w:rFonts w:ascii="Verdana" w:hAnsi="Verdana"/>
          <w:b/>
        </w:rPr>
        <w:lastRenderedPageBreak/>
        <w:t>Conteúdo</w:t>
      </w:r>
    </w:p>
    <w:p w:rsidR="00B3514A" w:rsidRDefault="00B3514A">
      <w:pPr>
        <w:rPr>
          <w:rFonts w:ascii="Verdana" w:hAnsi="Verdana"/>
          <w:b/>
        </w:rPr>
      </w:pPr>
    </w:p>
    <w:p w:rsidR="00C21D01" w:rsidRDefault="00C21D01">
      <w:pPr>
        <w:rPr>
          <w:rFonts w:ascii="Verdana" w:hAnsi="Verdana"/>
          <w:b/>
        </w:rPr>
      </w:pPr>
    </w:p>
    <w:p w:rsidR="00AA41C2" w:rsidRPr="000A5469" w:rsidRDefault="00E07BF8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r>
        <w:rPr>
          <w:b w:val="0"/>
          <w:i/>
          <w:iCs/>
          <w:smallCaps/>
          <w:szCs w:val="22"/>
        </w:rPr>
        <w:fldChar w:fldCharType="begin"/>
      </w:r>
      <w:r>
        <w:rPr>
          <w:b w:val="0"/>
          <w:i/>
          <w:iCs/>
          <w:smallCaps/>
          <w:szCs w:val="22"/>
        </w:rPr>
        <w:instrText xml:space="preserve"> TOC \o "2-3" \h \z \t "Título 1;1;PSC_Requisito;3" </w:instrText>
      </w:r>
      <w:r>
        <w:rPr>
          <w:b w:val="0"/>
          <w:i/>
          <w:iCs/>
          <w:smallCaps/>
          <w:szCs w:val="22"/>
        </w:rPr>
        <w:fldChar w:fldCharType="separate"/>
      </w:r>
      <w:hyperlink w:anchor="_Toc24593580" w:history="1">
        <w:r w:rsidR="00AA41C2" w:rsidRPr="00B1471E">
          <w:rPr>
            <w:rStyle w:val="Hyperlink"/>
            <w:noProof/>
          </w:rPr>
          <w:t>1.</w:t>
        </w:r>
        <w:r w:rsidR="00AA41C2"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A41C2" w:rsidRPr="00B1471E">
          <w:rPr>
            <w:rStyle w:val="Hyperlink"/>
            <w:noProof/>
          </w:rPr>
          <w:t>Introdução</w:t>
        </w:r>
        <w:r w:rsidR="00AA41C2">
          <w:rPr>
            <w:noProof/>
            <w:webHidden/>
          </w:rPr>
          <w:tab/>
        </w:r>
        <w:r w:rsidR="00AA41C2">
          <w:rPr>
            <w:noProof/>
            <w:webHidden/>
          </w:rPr>
          <w:fldChar w:fldCharType="begin"/>
        </w:r>
        <w:r w:rsidR="00AA41C2">
          <w:rPr>
            <w:noProof/>
            <w:webHidden/>
          </w:rPr>
          <w:instrText xml:space="preserve"> PAGEREF _Toc24593580 \h </w:instrText>
        </w:r>
        <w:r w:rsidR="00AA41C2">
          <w:rPr>
            <w:noProof/>
            <w:webHidden/>
          </w:rPr>
        </w:r>
        <w:r w:rsidR="00AA41C2">
          <w:rPr>
            <w:noProof/>
            <w:webHidden/>
          </w:rPr>
          <w:fldChar w:fldCharType="separate"/>
        </w:r>
        <w:r w:rsidR="00AA41C2">
          <w:rPr>
            <w:noProof/>
            <w:webHidden/>
          </w:rPr>
          <w:t>4</w:t>
        </w:r>
        <w:r w:rsidR="00AA41C2"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1" w:history="1">
        <w:r w:rsidRPr="00B1471E">
          <w:rPr>
            <w:rStyle w:val="Hyperlink"/>
            <w:noProof/>
          </w:rPr>
          <w:t>1.1</w:t>
        </w:r>
        <w:r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2" w:history="1">
        <w:r w:rsidRPr="00B1471E">
          <w:rPr>
            <w:rStyle w:val="Hyperlink"/>
            <w:noProof/>
          </w:rPr>
          <w:t>1.2</w:t>
        </w:r>
        <w:r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3" w:history="1">
        <w:r w:rsidRPr="00B1471E">
          <w:rPr>
            <w:rStyle w:val="Hyperlink"/>
            <w:noProof/>
          </w:rPr>
          <w:t>1.3</w:t>
        </w:r>
        <w:r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left" w:pos="110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84" w:history="1">
        <w:r w:rsidRPr="00B1471E">
          <w:rPr>
            <w:rStyle w:val="Hyperlink"/>
            <w:noProof/>
          </w:rPr>
          <w:t>1.3.1</w:t>
        </w:r>
        <w:r w:rsidRPr="000A5469">
          <w:rPr>
            <w:rFonts w:ascii="Calibri" w:hAnsi="Calibri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585" w:history="1">
        <w:r w:rsidRPr="00B1471E">
          <w:rPr>
            <w:rStyle w:val="Hyperlink"/>
            <w:noProof/>
          </w:rPr>
          <w:t>2.</w:t>
        </w:r>
        <w:r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Visão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4593586" w:history="1">
        <w:r w:rsidRPr="00B1471E">
          <w:rPr>
            <w:rStyle w:val="Hyperlink"/>
            <w:noProof/>
          </w:rPr>
          <w:t>2.1</w:t>
        </w:r>
        <w:r w:rsidRPr="000A5469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Modelo Navegacional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587" w:history="1">
        <w:r w:rsidRPr="00B1471E">
          <w:rPr>
            <w:rStyle w:val="Hyperlink"/>
            <w:noProof/>
          </w:rPr>
          <w:t>3.</w:t>
        </w:r>
        <w:r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Restrições e 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88" w:history="1">
        <w:r w:rsidRPr="00B1471E">
          <w:rPr>
            <w:rStyle w:val="Hyperlink"/>
            <w:noProof/>
          </w:rPr>
          <w:t>[REST01] A senha dos funcionários não deve ser visível por nenhum outro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89" w:history="1">
        <w:r w:rsidRPr="00B1471E">
          <w:rPr>
            <w:rStyle w:val="Hyperlink"/>
            <w:noProof/>
          </w:rPr>
          <w:t>[REST02] A linguagem usada para desenvolver deve ser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590" w:history="1">
        <w:r w:rsidRPr="00B1471E">
          <w:rPr>
            <w:rStyle w:val="Hyperlink"/>
            <w:noProof/>
          </w:rPr>
          <w:t>4.</w:t>
        </w:r>
        <w:r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1" w:history="1">
        <w:r w:rsidRPr="00B1471E">
          <w:rPr>
            <w:rStyle w:val="Hyperlink"/>
            <w:noProof/>
          </w:rPr>
          <w:t>[RF001] Cadastro de Mercadorias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2" w:history="1">
        <w:r w:rsidRPr="00B1471E">
          <w:rPr>
            <w:rStyle w:val="Hyperlink"/>
            <w:noProof/>
          </w:rPr>
          <w:t>[RF002] Registro de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3" w:history="1">
        <w:r w:rsidRPr="00B1471E">
          <w:rPr>
            <w:rStyle w:val="Hyperlink"/>
            <w:noProof/>
          </w:rPr>
          <w:t>[RF003] Gerencia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4" w:history="1">
        <w:r w:rsidRPr="00B1471E">
          <w:rPr>
            <w:rStyle w:val="Hyperlink"/>
            <w:noProof/>
          </w:rPr>
          <w:t>[RF004]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5" w:history="1">
        <w:r w:rsidRPr="00B1471E">
          <w:rPr>
            <w:rStyle w:val="Hyperlink"/>
            <w:noProof/>
          </w:rPr>
          <w:t>[RF005] Alerta estoque baixo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6" w:history="1">
        <w:r w:rsidRPr="00B1471E">
          <w:rPr>
            <w:rStyle w:val="Hyperlink"/>
            <w:noProof/>
          </w:rPr>
          <w:t>[RF006] Qualquer usuário pode pesquisar qualquer arquivo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7" w:history="1">
        <w:r w:rsidRPr="00B1471E">
          <w:rPr>
            <w:rStyle w:val="Hyperlink"/>
            <w:noProof/>
          </w:rPr>
          <w:t>[RF007] SuperADM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8" w:history="1">
        <w:r w:rsidRPr="00B1471E">
          <w:rPr>
            <w:rStyle w:val="Hyperlink"/>
            <w:noProof/>
          </w:rPr>
          <w:t>[RF008] 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599" w:history="1">
        <w:r w:rsidRPr="00B1471E">
          <w:rPr>
            <w:rStyle w:val="Hyperlink"/>
            <w:noProof/>
          </w:rPr>
          <w:t>[RF009] Mercadorias prestes a vencer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0" w:history="1">
        <w:r w:rsidRPr="00B1471E">
          <w:rPr>
            <w:rStyle w:val="Hyperlink"/>
            <w:noProof/>
          </w:rPr>
          <w:t>5.</w:t>
        </w:r>
        <w:r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1" w:history="1">
        <w:r w:rsidRPr="00B1471E">
          <w:rPr>
            <w:rStyle w:val="Hyperlink"/>
            <w:noProof/>
          </w:rPr>
          <w:t>[RNF01]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2" w:history="1">
        <w:r w:rsidRPr="00B1471E">
          <w:rPr>
            <w:rStyle w:val="Hyperlink"/>
            <w:noProof/>
          </w:rPr>
          <w:t>[RNF02]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3" w:history="1">
        <w:r w:rsidRPr="00B1471E">
          <w:rPr>
            <w:rStyle w:val="Hyperlink"/>
            <w:noProof/>
          </w:rPr>
          <w:t>[RNF03]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3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24593604" w:history="1">
        <w:r w:rsidRPr="00B1471E">
          <w:rPr>
            <w:rStyle w:val="Hyperlink"/>
            <w:noProof/>
          </w:rPr>
          <w:t>[RNF04] 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5" w:history="1">
        <w:r w:rsidRPr="00B1471E">
          <w:rPr>
            <w:rStyle w:val="Hyperlink"/>
            <w:noProof/>
          </w:rPr>
          <w:t>6.</w:t>
        </w:r>
        <w:r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Mapeamento Necessidades do Cliente x Requisitos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6" w:history="1">
        <w:r w:rsidRPr="00B1471E">
          <w:rPr>
            <w:rStyle w:val="Hyperlink"/>
            <w:noProof/>
          </w:rPr>
          <w:t>7.</w:t>
        </w:r>
        <w:r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Escopo Negativo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41C2" w:rsidRPr="000A5469" w:rsidRDefault="00AA41C2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4593607" w:history="1">
        <w:r w:rsidRPr="00B1471E">
          <w:rPr>
            <w:rStyle w:val="Hyperlink"/>
            <w:noProof/>
          </w:rPr>
          <w:t>8.</w:t>
        </w:r>
        <w:r w:rsidRPr="000A546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B1471E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14A" w:rsidRDefault="00E07BF8">
      <w:pPr>
        <w:rPr>
          <w:smallCaps/>
          <w:sz w:val="20"/>
        </w:rPr>
      </w:pPr>
      <w:r>
        <w:rPr>
          <w:rFonts w:ascii="Times New Roman" w:hAnsi="Times New Roman"/>
          <w:b/>
          <w:i/>
          <w:iCs/>
          <w:smallCaps/>
          <w:sz w:val="20"/>
          <w:szCs w:val="22"/>
        </w:rPr>
        <w:fldChar w:fldCharType="end"/>
      </w:r>
    </w:p>
    <w:p w:rsidR="00B3514A" w:rsidRDefault="00B3514A"/>
    <w:p w:rsidR="00B3514A" w:rsidRDefault="00B3514A"/>
    <w:p w:rsidR="00B3514A" w:rsidRDefault="00B3514A"/>
    <w:p w:rsidR="00B3514A" w:rsidRPr="00BB04E9" w:rsidRDefault="00B3514A" w:rsidP="00BB04E9">
      <w:pPr>
        <w:pStyle w:val="Ttulo1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8239148"/>
      <w:r>
        <w:rPr>
          <w:rFonts w:ascii="Times" w:hAnsi="Times"/>
          <w:b w:val="0"/>
          <w:kern w:val="0"/>
        </w:rPr>
        <w:br w:type="page"/>
      </w:r>
      <w:bookmarkStart w:id="9" w:name="_Toc24593580"/>
      <w:r w:rsidRPr="00BB04E9"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31402" w:rsidRPr="00F31402" w:rsidRDefault="00F31402" w:rsidP="00F31402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8239150"/>
      <w:bookmarkStart w:id="17" w:name="_Toc122239677"/>
      <w:bookmarkStart w:id="18" w:name="_Toc24593581"/>
      <w:r w:rsidRPr="00F31402">
        <w:t>Propósito</w:t>
      </w:r>
      <w:bookmarkEnd w:id="17"/>
      <w:bookmarkEnd w:id="18"/>
    </w:p>
    <w:p w:rsidR="00855A91" w:rsidRPr="00F31402" w:rsidRDefault="00855A91" w:rsidP="00855A91">
      <w:r>
        <w:t xml:space="preserve">Este documento especifica o sistema </w:t>
      </w:r>
      <w:r w:rsidR="00DF5A03">
        <w:t>Gerenciamento de Loja Universal</w:t>
      </w:r>
      <w:r>
        <w:t xml:space="preserve"> a ser desenvolvido para a/o </w:t>
      </w:r>
      <w:r w:rsidR="00DF5A03">
        <w:t>cliente</w:t>
      </w:r>
      <w:r>
        <w:t xml:space="preserve"> Seu propósito é </w:t>
      </w:r>
      <w:r w:rsidR="00FD7FF3">
        <w:t xml:space="preserve">especificar os requisitos </w:t>
      </w:r>
      <w:r>
        <w:t xml:space="preserve">de alto nível que o sistema deve prover, </w:t>
      </w:r>
      <w:r w:rsidR="00354EF0">
        <w:t>identificando os requisitos funcionais, não-funcionais e as restrições e premissas</w:t>
      </w:r>
      <w:r>
        <w:t xml:space="preserve">. </w:t>
      </w:r>
    </w:p>
    <w:p w:rsidR="00F31402" w:rsidRPr="00F31402" w:rsidRDefault="00F31402" w:rsidP="00F31402">
      <w:pPr>
        <w:pStyle w:val="Ttulo2"/>
      </w:pPr>
      <w:bookmarkStart w:id="19" w:name="_Toc122239678"/>
      <w:bookmarkStart w:id="20" w:name="_Toc24593582"/>
      <w:r w:rsidRPr="00F31402">
        <w:t>Público Alvo</w:t>
      </w:r>
      <w:bookmarkEnd w:id="19"/>
      <w:bookmarkEnd w:id="20"/>
    </w:p>
    <w:p w:rsidR="00F31402" w:rsidRPr="00BB1C92" w:rsidRDefault="00BB1C92" w:rsidP="00BB1C92">
      <w:r>
        <w:t>Ess</w:t>
      </w:r>
      <w:r w:rsidR="00F31402" w:rsidRPr="00BB1C92">
        <w:t xml:space="preserve">e documento se destina principalmente </w:t>
      </w:r>
      <w:r>
        <w:t>a</w:t>
      </w:r>
      <w:r w:rsidR="00F31402" w:rsidRPr="00BB1C92">
        <w:t xml:space="preserve">os </w:t>
      </w:r>
      <w:r>
        <w:t>provedores de requisitos do cliente, aos analistas de requisitos, líderes técnicos e desenvolvedores do projeto</w:t>
      </w:r>
      <w:r w:rsidR="00F31402" w:rsidRPr="00BB1C92">
        <w:t>.</w:t>
      </w:r>
    </w:p>
    <w:p w:rsidR="00B3514A" w:rsidRDefault="00B3514A">
      <w:pPr>
        <w:pStyle w:val="Ttulo2"/>
      </w:pPr>
      <w:bookmarkStart w:id="21" w:name="_Toc24593583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21"/>
    </w:p>
    <w:p w:rsidR="00297106" w:rsidRDefault="00B3514A">
      <w:pPr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B3514A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pct10" w:color="auto" w:fill="FFFFFF"/>
          </w:tcPr>
          <w:p w:rsidR="00B3514A" w:rsidRDefault="00B3514A">
            <w:pPr>
              <w:pStyle w:val="PSCTabelaCabecalho"/>
            </w:pPr>
            <w:r>
              <w:t>Termo</w:t>
            </w:r>
          </w:p>
        </w:tc>
        <w:tc>
          <w:tcPr>
            <w:tcW w:w="6520" w:type="dxa"/>
            <w:shd w:val="pct10" w:color="auto" w:fill="FFFFFF"/>
          </w:tcPr>
          <w:p w:rsidR="00B3514A" w:rsidRDefault="00B3514A">
            <w:pPr>
              <w:pStyle w:val="PSCTabelaCabecalho"/>
            </w:pPr>
            <w:r>
              <w:t>Descrição</w:t>
            </w:r>
          </w:p>
        </w:tc>
      </w:tr>
      <w:tr w:rsidR="00FB5E9B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FB5E9B" w:rsidRDefault="00FB5E9B" w:rsidP="008F321B">
            <w:r>
              <w:t>Requisitos funcionais</w:t>
            </w:r>
          </w:p>
        </w:tc>
        <w:tc>
          <w:tcPr>
            <w:tcW w:w="6520" w:type="dxa"/>
            <w:vAlign w:val="center"/>
          </w:tcPr>
          <w:p w:rsidR="00FB5E9B" w:rsidRDefault="00FB5E9B" w:rsidP="008F321B">
            <w:r>
              <w:t>Requisitos técnicos do software que compõe o sistema,  que descrevem ações que o sistema deve estar apto a executar, ou seja, o que o sistema deve fazer.</w:t>
            </w:r>
          </w:p>
        </w:tc>
      </w:tr>
      <w:tr w:rsidR="00FB5E9B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FB5E9B" w:rsidRDefault="00FB5E9B" w:rsidP="008F321B">
            <w:r>
              <w:t>Requisitos não funcionais</w:t>
            </w:r>
          </w:p>
        </w:tc>
        <w:tc>
          <w:tcPr>
            <w:tcW w:w="6520" w:type="dxa"/>
            <w:vAlign w:val="center"/>
          </w:tcPr>
          <w:p w:rsidR="00FB5E9B" w:rsidRDefault="00FB5E9B" w:rsidP="008F321B">
            <w:r>
              <w:t>Requisitos técnicos do software que compõe o sistema,  que descrevem atributos que o sistema deve possuir ou restrições sob as quais ele deve operar.</w:t>
            </w:r>
          </w:p>
        </w:tc>
      </w:tr>
      <w:tr w:rsidR="00394CC5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394CC5" w:rsidRDefault="00394CC5" w:rsidP="008F321B">
            <w:r>
              <w:t>Usuário</w:t>
            </w:r>
          </w:p>
        </w:tc>
        <w:tc>
          <w:tcPr>
            <w:tcW w:w="6520" w:type="dxa"/>
            <w:vAlign w:val="center"/>
          </w:tcPr>
          <w:p w:rsidR="00394CC5" w:rsidRDefault="00394CC5" w:rsidP="008F321B">
            <w:r>
              <w:t>Como o funcionário será o usuário do sistema, em alguns momentos este documento pode se referir ao funcionário por esse termo, já que ele será um usuário do sistema, ou seja, usuário é sinônimo de funcionário.</w:t>
            </w:r>
          </w:p>
        </w:tc>
      </w:tr>
    </w:tbl>
    <w:p w:rsidR="006E11C3" w:rsidRDefault="006E11C3" w:rsidP="006E11C3">
      <w:pPr>
        <w:pStyle w:val="Ttulo3"/>
      </w:pPr>
      <w:bookmarkStart w:id="22" w:name="_Toc467473443"/>
      <w:bookmarkStart w:id="23" w:name="_Toc467473975"/>
      <w:bookmarkStart w:id="24" w:name="_Toc467477714"/>
      <w:bookmarkStart w:id="25" w:name="_Toc467494868"/>
      <w:bookmarkStart w:id="26" w:name="_Toc467495238"/>
      <w:bookmarkStart w:id="27" w:name="_Toc468086046"/>
      <w:bookmarkStart w:id="28" w:name="_Toc498239153"/>
      <w:bookmarkStart w:id="29" w:name="_Hlt467473290"/>
      <w:bookmarkStart w:id="30" w:name="_Toc468086044"/>
      <w:bookmarkStart w:id="31" w:name="_Toc498239152"/>
      <w:bookmarkStart w:id="32" w:name="_Toc136838809"/>
      <w:bookmarkStart w:id="33" w:name="_Toc24593584"/>
      <w:bookmarkEnd w:id="29"/>
      <w:r>
        <w:t>Prioridades dos requisitos</w:t>
      </w:r>
      <w:bookmarkEnd w:id="30"/>
      <w:bookmarkEnd w:id="31"/>
      <w:bookmarkEnd w:id="32"/>
      <w:bookmarkEnd w:id="33"/>
    </w:p>
    <w:p w:rsidR="006E11C3" w:rsidRDefault="006E11C3" w:rsidP="006E11C3"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6E11C3" w:rsidRDefault="006E11C3" w:rsidP="006E11C3">
      <w:pPr>
        <w:numPr>
          <w:ilvl w:val="0"/>
          <w:numId w:val="16"/>
        </w:numPr>
      </w:pPr>
      <w:r>
        <w:rPr>
          <w:b/>
        </w:rPr>
        <w:t>Essencial:</w:t>
      </w:r>
      <w:r>
        <w:t xml:space="preserve">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>
          <w:t>em funcionamento. Requisitos</w:t>
        </w:r>
      </w:smartTag>
      <w:r>
        <w:t xml:space="preserve"> essenciais são requisitos imprescindíveis, devem ser implementados desde as primeiras implantações do sistema.</w:t>
      </w:r>
    </w:p>
    <w:p w:rsidR="006E11C3" w:rsidRDefault="006E11C3" w:rsidP="006E11C3">
      <w:pPr>
        <w:numPr>
          <w:ilvl w:val="0"/>
          <w:numId w:val="16"/>
        </w:numPr>
      </w:pPr>
      <w:r>
        <w:rPr>
          <w:b/>
        </w:rPr>
        <w:t xml:space="preserve">Importante: </w:t>
      </w:r>
      <w: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6E11C3" w:rsidRDefault="006E11C3" w:rsidP="006E11C3">
      <w:pPr>
        <w:numPr>
          <w:ilvl w:val="0"/>
          <w:numId w:val="16"/>
        </w:numPr>
      </w:pPr>
      <w:r>
        <w:rPr>
          <w:b/>
        </w:rPr>
        <w:t>Desejável:</w:t>
      </w:r>
      <w:r>
        <w:t xml:space="preserve"> requisito que não compromete as funcionalidades básicas do sistema, isto é, o sistema pode funcionar de forma satisfatória sem ele. Requisitos desejáveis são requisitos que podem ser implantados por último, ou não implementados, sem </w:t>
      </w:r>
      <w:r w:rsidRPr="00B53679">
        <w:t>comprometer</w:t>
      </w:r>
      <w:r>
        <w:t xml:space="preserve"> o funcionamento do sistema.</w:t>
      </w:r>
    </w:p>
    <w:p w:rsidR="006E11C3" w:rsidRDefault="006E11C3" w:rsidP="00B92A32">
      <w:pPr>
        <w:pStyle w:val="Ttulo1"/>
        <w:ind w:left="431" w:hanging="431"/>
      </w:pPr>
      <w:bookmarkStart w:id="34" w:name="_Ref471394537"/>
      <w:bookmarkStart w:id="35" w:name="_Toc467473442"/>
      <w:bookmarkStart w:id="36" w:name="_Toc467473974"/>
      <w:bookmarkStart w:id="37" w:name="_Toc467477713"/>
      <w:bookmarkStart w:id="38" w:name="_Toc467494867"/>
      <w:bookmarkStart w:id="39" w:name="_Toc467495237"/>
      <w:bookmarkStart w:id="40" w:name="_Toc468086045"/>
      <w:bookmarkStart w:id="41" w:name="_Toc498239185"/>
      <w:bookmarkStart w:id="42" w:name="_Toc136838812"/>
      <w:bookmarkStart w:id="43" w:name="_Toc24593585"/>
      <w:bookmarkEnd w:id="22"/>
      <w:bookmarkEnd w:id="23"/>
      <w:bookmarkEnd w:id="24"/>
      <w:bookmarkEnd w:id="25"/>
      <w:bookmarkEnd w:id="26"/>
      <w:bookmarkEnd w:id="27"/>
      <w:bookmarkEnd w:id="28"/>
      <w:r>
        <w:lastRenderedPageBreak/>
        <w:t>Visão Geral do Sistema</w:t>
      </w:r>
      <w:bookmarkEnd w:id="42"/>
      <w:bookmarkEnd w:id="43"/>
    </w:p>
    <w:p w:rsidR="006E11C3" w:rsidRDefault="00394CC5" w:rsidP="006E11C3">
      <w:r>
        <w:t xml:space="preserve">O objetivo dessa aplicação é automatizar algumas tarefas de uma loja e auxiliar nas vendas com funções e ferramentas desenvolvidas para esse propósito. </w:t>
      </w:r>
    </w:p>
    <w:p w:rsidR="006E11C3" w:rsidRDefault="006E11C3" w:rsidP="006E11C3">
      <w:pPr>
        <w:pStyle w:val="Ttulo2"/>
      </w:pPr>
      <w:bookmarkStart w:id="44" w:name="_Toc136838813"/>
      <w:bookmarkStart w:id="45" w:name="_Toc24593586"/>
      <w:r>
        <w:t>Modelo Navegacional</w:t>
      </w:r>
      <w:bookmarkEnd w:id="44"/>
      <w:bookmarkEnd w:id="45"/>
    </w:p>
    <w:p w:rsidR="006E11C3" w:rsidRPr="00E301A5" w:rsidRDefault="005C3A77" w:rsidP="006E11C3">
      <w:pPr>
        <w:rPr>
          <w:i/>
        </w:rPr>
      </w:pPr>
      <w:r w:rsidRPr="00981CF2">
        <w:rPr>
          <w:i/>
          <w:noProof/>
        </w:rPr>
        <w:drawing>
          <wp:inline distT="0" distB="0" distL="0" distR="0">
            <wp:extent cx="4891405" cy="3623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C3" w:rsidRDefault="006E11C3" w:rsidP="00B92A32">
      <w:pPr>
        <w:pStyle w:val="Ttulo1"/>
        <w:ind w:left="431" w:hanging="431"/>
      </w:pPr>
      <w:bookmarkStart w:id="46" w:name="_Ref471361536"/>
      <w:bookmarkStart w:id="47" w:name="_Toc467473449"/>
      <w:bookmarkStart w:id="48" w:name="_Toc467473981"/>
      <w:bookmarkStart w:id="49" w:name="_Toc467477720"/>
      <w:bookmarkStart w:id="50" w:name="_Toc467494874"/>
      <w:bookmarkStart w:id="51" w:name="_Toc467495244"/>
      <w:bookmarkStart w:id="52" w:name="_Toc468086052"/>
      <w:bookmarkStart w:id="53" w:name="_Toc498239160"/>
      <w:bookmarkStart w:id="54" w:name="_Toc136838814"/>
      <w:bookmarkStart w:id="55" w:name="_Toc24593587"/>
      <w:r w:rsidRPr="007F60FD">
        <w:t>Restrições</w:t>
      </w:r>
      <w:bookmarkEnd w:id="54"/>
      <w:r>
        <w:t xml:space="preserve"> e Premissas</w:t>
      </w:r>
      <w:bookmarkEnd w:id="55"/>
    </w:p>
    <w:p w:rsidR="006E11C3" w:rsidRDefault="006E11C3" w:rsidP="006E11C3">
      <w:pPr>
        <w:pStyle w:val="PSCRequisito"/>
      </w:pPr>
      <w:bookmarkStart w:id="56" w:name="_Toc136838815"/>
      <w:bookmarkStart w:id="57" w:name="_Toc24593588"/>
      <w:r>
        <w:t xml:space="preserve">[REST01] </w:t>
      </w:r>
      <w:bookmarkEnd w:id="56"/>
      <w:r w:rsidR="00CD37EA">
        <w:t>A senha dos funcionários não deve ser visível por</w:t>
      </w:r>
      <w:r w:rsidR="00AA41C2">
        <w:t xml:space="preserve"> nenhum outro usuário</w:t>
      </w:r>
      <w:bookmarkEnd w:id="57"/>
    </w:p>
    <w:p w:rsidR="006E11C3" w:rsidRDefault="006E11C3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="00CD37EA">
        <w:t>TODOS</w:t>
      </w:r>
    </w:p>
    <w:p w:rsidR="00AA41C2" w:rsidRDefault="00AA41C2" w:rsidP="006E11C3">
      <w:pPr>
        <w:pStyle w:val="PSCComentarioTemplate"/>
      </w:pPr>
    </w:p>
    <w:p w:rsidR="00AA41C2" w:rsidRDefault="00AA41C2" w:rsidP="00AA41C2">
      <w:pPr>
        <w:pStyle w:val="PSCRequisito"/>
      </w:pPr>
      <w:bookmarkStart w:id="58" w:name="_Toc24593589"/>
      <w:r>
        <w:t>[REST02] A linguagem usada para desenvolver deve ser Python</w:t>
      </w:r>
      <w:bookmarkEnd w:id="58"/>
    </w:p>
    <w:p w:rsidR="00AA41C2" w:rsidRDefault="00AA41C2" w:rsidP="00AA41C2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TODOS</w:t>
      </w:r>
    </w:p>
    <w:p w:rsidR="00AA41C2" w:rsidRDefault="00AA41C2" w:rsidP="006E11C3">
      <w:pPr>
        <w:pStyle w:val="PSCComentarioTemplate"/>
      </w:pPr>
    </w:p>
    <w:p w:rsidR="009116A2" w:rsidRDefault="006E11C3" w:rsidP="006E11C3">
      <w:pPr>
        <w:pStyle w:val="Ttulo1"/>
      </w:pPr>
      <w:bookmarkStart w:id="59" w:name="_Toc136838817"/>
      <w:bookmarkStart w:id="60" w:name="_Toc24593590"/>
      <w:r>
        <w:t>Requisitos Funcionais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9"/>
      <w:bookmarkEnd w:id="60"/>
    </w:p>
    <w:p w:rsidR="006E11C3" w:rsidRDefault="009116A2" w:rsidP="006E11C3">
      <w:pPr>
        <w:pStyle w:val="PSCRequisito"/>
      </w:pPr>
      <w:bookmarkStart w:id="61" w:name="_Toc467473451"/>
      <w:bookmarkStart w:id="62" w:name="_Toc467473983"/>
      <w:bookmarkStart w:id="63" w:name="_Toc467477722"/>
      <w:bookmarkStart w:id="64" w:name="_Toc467494876"/>
      <w:bookmarkStart w:id="65" w:name="_Toc467495246"/>
      <w:bookmarkStart w:id="66" w:name="_Toc468086054"/>
      <w:bookmarkStart w:id="67" w:name="_Toc498239162"/>
      <w:bookmarkStart w:id="68" w:name="_Toc136838819"/>
      <w:bookmarkStart w:id="69" w:name="_Toc141253315"/>
      <w:r>
        <w:t xml:space="preserve"> </w:t>
      </w:r>
      <w:bookmarkStart w:id="70" w:name="_Toc24593591"/>
      <w:r w:rsidR="006E11C3">
        <w:t xml:space="preserve">[RF001]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="00DF5A03">
        <w:t>Cadastro de Mercadorias</w:t>
      </w:r>
      <w:bookmarkEnd w:id="7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E11C3" w:rsidTr="00125D1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6E11C3" w:rsidRDefault="006E11C3" w:rsidP="008F321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6E11C3" w:rsidRDefault="00125D18" w:rsidP="008F321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6E11C3" w:rsidRDefault="006E11C3" w:rsidP="008F321B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6E11C3" w:rsidRDefault="006E11C3" w:rsidP="008F321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6E11C3" w:rsidRDefault="006E11C3" w:rsidP="008F321B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6E11C3" w:rsidRDefault="006E11C3" w:rsidP="008F321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6E11C3" w:rsidRDefault="006E11C3" w:rsidP="008F321B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6E11C3" w:rsidRDefault="006E11C3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="00AD5D2B" w:rsidRPr="00AD5D2B">
        <w:t>(RF003</w:t>
      </w:r>
      <w:r w:rsidR="00AD5D2B">
        <w:t>)</w:t>
      </w:r>
    </w:p>
    <w:p w:rsidR="006E11C3" w:rsidRDefault="00125D18" w:rsidP="006E11C3">
      <w:pPr>
        <w:pStyle w:val="PSCComentarioTemplate"/>
      </w:pPr>
      <w:r>
        <w:t>Deve ser possível inserir, deletar, alterar e consultar as mercadorias nos arquivos</w:t>
      </w:r>
      <w:r w:rsidR="00205922">
        <w:t>.</w:t>
      </w:r>
    </w:p>
    <w:p w:rsidR="009116A2" w:rsidRDefault="009116A2" w:rsidP="006E11C3">
      <w:bookmarkStart w:id="71" w:name="_Toc467473452"/>
      <w:bookmarkStart w:id="72" w:name="_Toc467473993"/>
      <w:bookmarkStart w:id="73" w:name="_Toc467477732"/>
      <w:bookmarkStart w:id="74" w:name="_Toc467494885"/>
      <w:bookmarkStart w:id="75" w:name="_Toc467495251"/>
      <w:bookmarkStart w:id="76" w:name="_Toc468086057"/>
    </w:p>
    <w:p w:rsidR="006E11C3" w:rsidRDefault="006E11C3" w:rsidP="00205922">
      <w:pPr>
        <w:pStyle w:val="PSCRequisito"/>
      </w:pPr>
      <w:r>
        <w:t xml:space="preserve"> </w:t>
      </w:r>
      <w:bookmarkStart w:id="77" w:name="_Toc498239163"/>
      <w:bookmarkStart w:id="78" w:name="_Toc136838820"/>
      <w:bookmarkStart w:id="79" w:name="_Toc141253316"/>
      <w:bookmarkStart w:id="80" w:name="_Toc24593592"/>
      <w:r>
        <w:t>[RF</w:t>
      </w:r>
      <w:r w:rsidR="00784BB0">
        <w:t>002</w:t>
      </w:r>
      <w:r>
        <w:t xml:space="preserve">] 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="00784BB0">
        <w:t>Registro de Funcionários</w:t>
      </w:r>
      <w:bookmarkEnd w:id="8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05922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205922" w:rsidRDefault="00205922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205922" w:rsidRDefault="00205922" w:rsidP="006E11C3">
      <w:pPr>
        <w:pStyle w:val="PSCComentarioTemplate"/>
      </w:pPr>
      <w:r>
        <w:t>Deve ser possível inserir, deletar, alterar e consultar os funcionários no arquivo.</w:t>
      </w:r>
    </w:p>
    <w:p w:rsidR="00205922" w:rsidRDefault="00205922" w:rsidP="006E11C3">
      <w:pPr>
        <w:pStyle w:val="PSCComentarioTemplate"/>
      </w:pPr>
    </w:p>
    <w:p w:rsidR="00205922" w:rsidRDefault="00205922" w:rsidP="00205922">
      <w:pPr>
        <w:pStyle w:val="PSCRequisito"/>
      </w:pPr>
      <w:bookmarkStart w:id="81" w:name="_Toc24593593"/>
      <w:r>
        <w:t>[RF003] Gerencia de vendas</w:t>
      </w:r>
      <w:bookmarkEnd w:id="8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05922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205922" w:rsidRDefault="00205922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205922" w:rsidRDefault="0020592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205922" w:rsidRDefault="00205922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AD5D2B" w:rsidRDefault="00AD5D2B" w:rsidP="00205922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Pr="00AD5D2B">
        <w:t>(RF00</w:t>
      </w:r>
      <w:r>
        <w:t>1)</w:t>
      </w:r>
    </w:p>
    <w:p w:rsidR="00205922" w:rsidRDefault="00AD5D2B" w:rsidP="00205922">
      <w:pPr>
        <w:pStyle w:val="PSCComentarioTemplate"/>
      </w:pPr>
      <w:r>
        <w:t>Sempre que uma mercadoria for vendida, descartada ou inserida no estoque, o sistema deverá registrar e garantir que todas que a quantidade que sai ou entra seja correta</w:t>
      </w:r>
      <w:r w:rsidR="00205922">
        <w:t>.</w:t>
      </w:r>
    </w:p>
    <w:p w:rsidR="00AD5D2B" w:rsidRDefault="00AD5D2B" w:rsidP="00205922">
      <w:pPr>
        <w:pStyle w:val="PSCComentarioTemplate"/>
      </w:pPr>
    </w:p>
    <w:p w:rsidR="00AD5D2B" w:rsidRDefault="00AD5D2B" w:rsidP="00AD5D2B">
      <w:pPr>
        <w:pStyle w:val="PSCRequisito"/>
      </w:pPr>
      <w:bookmarkStart w:id="82" w:name="_Toc24593594"/>
      <w:r>
        <w:t>[RF004] Tela de Login</w:t>
      </w:r>
      <w:bookmarkEnd w:id="8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D5D2B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AD5D2B" w:rsidRDefault="00AD5D2B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AD5D2B" w:rsidRDefault="00AD5D2B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AD5D2B" w:rsidRDefault="00AD5D2B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AD5D2B" w:rsidRDefault="00AD5D2B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AD5D2B" w:rsidRDefault="00AD5D2B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AD5D2B" w:rsidRDefault="00AD5D2B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AD5D2B" w:rsidRDefault="00AD5D2B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AD5D2B" w:rsidRDefault="00AD5D2B" w:rsidP="00AD5D2B">
      <w:pPr>
        <w:pStyle w:val="PSCComentarioTemplate"/>
      </w:pPr>
      <w:r>
        <w:t>Todo funcionário terá um login e senha e eles só poderão utilizar o sistema caso informem seus respectivos login e senha de forma correta na tela de login.</w:t>
      </w:r>
    </w:p>
    <w:p w:rsidR="00AD5D2B" w:rsidRDefault="00AD5D2B" w:rsidP="00205922">
      <w:pPr>
        <w:pStyle w:val="PSCComentarioTemplate"/>
      </w:pPr>
    </w:p>
    <w:p w:rsidR="00F55823" w:rsidRDefault="00F55823" w:rsidP="00F55823">
      <w:pPr>
        <w:pStyle w:val="PSCRequisito"/>
      </w:pPr>
      <w:bookmarkStart w:id="83" w:name="_Toc24593595"/>
      <w:r>
        <w:t>[RF005] Alerta estoque baixo</w:t>
      </w:r>
      <w:bookmarkEnd w:id="8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55823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F55823" w:rsidRDefault="00F55823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F55823" w:rsidRDefault="00F55823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F55823" w:rsidRDefault="00F55823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F55823" w:rsidRDefault="00F55823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F55823" w:rsidRDefault="00F55823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F55823" w:rsidRDefault="00F55823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F55823" w:rsidRDefault="00F55823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F55823" w:rsidRDefault="00F55823" w:rsidP="00F55823">
      <w:pPr>
        <w:pStyle w:val="PSCComentarioTemplate"/>
      </w:pPr>
      <w:r>
        <w:t>Sempre que uma mercadoria estiver perto de acabar no estoque, o sistema deverá emitir uma notificação ao funcionário logado no sistema, priorizando as mercadorias que estão com prazo de validade mais próximo.</w:t>
      </w:r>
    </w:p>
    <w:p w:rsidR="00081F67" w:rsidRDefault="00081F67" w:rsidP="00F55823">
      <w:pPr>
        <w:pStyle w:val="PSCComentarioTemplate"/>
      </w:pPr>
    </w:p>
    <w:p w:rsidR="00B156A2" w:rsidRDefault="00B156A2" w:rsidP="00B156A2">
      <w:pPr>
        <w:pStyle w:val="PSCRequisito"/>
      </w:pPr>
      <w:bookmarkStart w:id="84" w:name="_Toc24593596"/>
      <w:r>
        <w:t>[RF006] Qualquer usuário pode pesquisar qualquer arquivo de dados</w:t>
      </w:r>
      <w:bookmarkEnd w:id="8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156A2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B156A2" w:rsidRDefault="00B156A2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156A2" w:rsidRDefault="00B156A2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B156A2" w:rsidRDefault="00B156A2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B156A2" w:rsidRDefault="00B156A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B156A2" w:rsidRDefault="00B156A2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156A2" w:rsidRDefault="00B156A2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B156A2" w:rsidRDefault="00B156A2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156A2" w:rsidRDefault="00905225" w:rsidP="00B156A2">
      <w:pPr>
        <w:pStyle w:val="PSCComentarioTemplate"/>
      </w:pPr>
      <w:r>
        <w:t>Usuário(funcionário) pode pesquisar qualquer dado de qualquer arquivo</w:t>
      </w:r>
      <w:r w:rsidR="00B156A2">
        <w:t>.</w:t>
      </w:r>
    </w:p>
    <w:p w:rsidR="009116A2" w:rsidRDefault="009116A2" w:rsidP="00B156A2">
      <w:pPr>
        <w:pStyle w:val="PSCComentarioTemplate"/>
      </w:pPr>
    </w:p>
    <w:p w:rsidR="00905225" w:rsidRDefault="00905225" w:rsidP="00905225">
      <w:pPr>
        <w:pStyle w:val="PSCRequisito"/>
      </w:pPr>
      <w:bookmarkStart w:id="85" w:name="_Toc24593597"/>
      <w:r>
        <w:t>[RF007] SuperADM</w:t>
      </w:r>
      <w:bookmarkEnd w:id="8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05225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905225" w:rsidRDefault="00905225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9116A2" w:rsidRDefault="00905225" w:rsidP="00905225">
      <w:pPr>
        <w:pStyle w:val="PSCComentarioTemplate"/>
      </w:pPr>
      <w:r>
        <w:t>Somente o SuperADM pode apagar dados.</w:t>
      </w:r>
    </w:p>
    <w:p w:rsidR="009116A2" w:rsidRDefault="009116A2" w:rsidP="00905225">
      <w:pPr>
        <w:pStyle w:val="PSCComentarioTemplate"/>
      </w:pPr>
    </w:p>
    <w:p w:rsidR="00905225" w:rsidRDefault="00905225" w:rsidP="00905225">
      <w:pPr>
        <w:pStyle w:val="PSCRequisito"/>
      </w:pPr>
      <w:bookmarkStart w:id="86" w:name="_Toc24593598"/>
      <w:r>
        <w:t>[RF008] Fornecedores</w:t>
      </w:r>
      <w:bookmarkEnd w:id="8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05225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905225" w:rsidRDefault="00905225" w:rsidP="00412066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905225" w:rsidRDefault="00905225" w:rsidP="00905225">
      <w:pPr>
        <w:pStyle w:val="PSCComentarioTemplate"/>
      </w:pPr>
      <w:r w:rsidRPr="00905225">
        <w:t>O sistema deve ter integração com empresas fornecedoras</w:t>
      </w:r>
      <w:r>
        <w:t>.</w:t>
      </w:r>
    </w:p>
    <w:p w:rsidR="00905225" w:rsidRDefault="00905225" w:rsidP="00905225">
      <w:pPr>
        <w:pStyle w:val="PSCComentarioTemplate"/>
      </w:pPr>
    </w:p>
    <w:p w:rsidR="00905225" w:rsidRDefault="00905225" w:rsidP="00905225">
      <w:pPr>
        <w:pStyle w:val="PSCRequisito"/>
      </w:pPr>
      <w:bookmarkStart w:id="87" w:name="_Toc24593599"/>
      <w:r>
        <w:t>[RF009] Mercadorias prestes a vencer</w:t>
      </w:r>
      <w:bookmarkEnd w:id="8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05225" w:rsidTr="004120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905225" w:rsidRDefault="00905225" w:rsidP="0041206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905225" w:rsidRDefault="00905225" w:rsidP="0041206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05225" w:rsidRDefault="00905225" w:rsidP="00412066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87325D" w:rsidRPr="0087325D" w:rsidRDefault="00075937" w:rsidP="009116A2">
      <w:pPr>
        <w:pStyle w:val="PSCComentarioTemplate"/>
      </w:pPr>
      <w:r w:rsidRPr="00075937">
        <w:t>O sistema deve conter um contador para produtos que irão vencer</w:t>
      </w:r>
      <w:r>
        <w:t>.</w:t>
      </w:r>
    </w:p>
    <w:p w:rsidR="006E11C3" w:rsidRPr="00AA41C2" w:rsidRDefault="006E11C3" w:rsidP="006E11C3">
      <w:pPr>
        <w:pStyle w:val="Ttulo1"/>
      </w:pPr>
      <w:bookmarkStart w:id="88" w:name="_Toc467473455"/>
      <w:bookmarkStart w:id="89" w:name="_Toc467474002"/>
      <w:bookmarkStart w:id="90" w:name="_Toc467477741"/>
      <w:bookmarkStart w:id="91" w:name="_Toc467494887"/>
      <w:bookmarkStart w:id="92" w:name="_Toc467495253"/>
      <w:bookmarkStart w:id="93" w:name="_Toc468086059"/>
      <w:bookmarkStart w:id="94" w:name="_Toc498239166"/>
      <w:bookmarkStart w:id="95" w:name="_Toc136838823"/>
      <w:bookmarkStart w:id="96" w:name="_Toc24593600"/>
      <w:r>
        <w:t>Requisitos Não Funcionais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6E11C3" w:rsidRDefault="006E11C3" w:rsidP="006E11C3">
      <w:pPr>
        <w:pStyle w:val="PSCRequisito"/>
      </w:pPr>
      <w:bookmarkStart w:id="97" w:name="_Toc467473457"/>
      <w:bookmarkStart w:id="98" w:name="_Toc467474004"/>
      <w:bookmarkStart w:id="99" w:name="_Toc467477743"/>
      <w:bookmarkStart w:id="100" w:name="_Toc467494889"/>
      <w:bookmarkStart w:id="101" w:name="_Toc467495255"/>
      <w:bookmarkStart w:id="102" w:name="_Toc468086061"/>
      <w:bookmarkStart w:id="103" w:name="_Toc498239168"/>
      <w:bookmarkStart w:id="104" w:name="_Toc136838824"/>
      <w:bookmarkStart w:id="105" w:name="_Toc24593601"/>
      <w:r>
        <w:t>[RNF01]</w:t>
      </w:r>
      <w:bookmarkEnd w:id="97"/>
      <w:bookmarkEnd w:id="98"/>
      <w:bookmarkEnd w:id="99"/>
      <w:bookmarkEnd w:id="100"/>
      <w:bookmarkEnd w:id="101"/>
      <w:bookmarkEnd w:id="102"/>
      <w:r>
        <w:t xml:space="preserve"> </w:t>
      </w:r>
      <w:bookmarkEnd w:id="103"/>
      <w:r>
        <w:t>Performance</w:t>
      </w:r>
      <w:bookmarkEnd w:id="104"/>
      <w:bookmarkEnd w:id="105"/>
    </w:p>
    <w:p w:rsidR="006E11C3" w:rsidRDefault="0023533C" w:rsidP="006E11C3">
      <w:pPr>
        <w:pStyle w:val="PSCComentarioTemplate"/>
      </w:pPr>
      <w:r>
        <w:t>As operações devem durar menos que 5 segundos</w:t>
      </w:r>
    </w:p>
    <w:p w:rsidR="009265D9" w:rsidRPr="00210DCE" w:rsidRDefault="006E11C3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 w:rsidR="0023533C">
        <w:t>TODOS</w:t>
      </w:r>
    </w:p>
    <w:p w:rsidR="006E11C3" w:rsidRDefault="006E11C3" w:rsidP="006E11C3"/>
    <w:p w:rsidR="006E11C3" w:rsidRDefault="006E11C3" w:rsidP="006E11C3">
      <w:pPr>
        <w:pStyle w:val="PSCRequisito"/>
      </w:pPr>
      <w:r>
        <w:t xml:space="preserve"> </w:t>
      </w:r>
      <w:bookmarkStart w:id="106" w:name="_Toc467473458"/>
      <w:bookmarkStart w:id="107" w:name="_Toc467474005"/>
      <w:bookmarkStart w:id="108" w:name="_Toc467477744"/>
      <w:bookmarkStart w:id="109" w:name="_Toc467494890"/>
      <w:bookmarkStart w:id="110" w:name="_Toc467495256"/>
      <w:bookmarkStart w:id="111" w:name="_Toc468086062"/>
      <w:bookmarkStart w:id="112" w:name="_Toc498239169"/>
      <w:bookmarkStart w:id="113" w:name="_Toc136838825"/>
      <w:bookmarkStart w:id="114" w:name="_Toc24593602"/>
      <w:r>
        <w:t>[RNF02</w:t>
      </w:r>
      <w:bookmarkEnd w:id="106"/>
      <w:bookmarkEnd w:id="107"/>
      <w:bookmarkEnd w:id="108"/>
      <w:bookmarkEnd w:id="109"/>
      <w:bookmarkEnd w:id="110"/>
      <w:bookmarkEnd w:id="111"/>
      <w:r>
        <w:t xml:space="preserve">] </w:t>
      </w:r>
      <w:bookmarkEnd w:id="112"/>
      <w:r>
        <w:t>Segurança</w:t>
      </w:r>
      <w:bookmarkEnd w:id="113"/>
      <w:bookmarkEnd w:id="114"/>
    </w:p>
    <w:p w:rsidR="006E11C3" w:rsidRDefault="0023533C" w:rsidP="006E11C3">
      <w:pPr>
        <w:pStyle w:val="PSCComentarioTemplate"/>
      </w:pPr>
      <w:r>
        <w:t>Somente os funcionários e SuperADM podem ter login e senha para utilizar o sistema</w:t>
      </w:r>
      <w:r w:rsidR="00A61948">
        <w:t>.</w:t>
      </w:r>
    </w:p>
    <w:p w:rsidR="00A61948" w:rsidRPr="00210DCE" w:rsidRDefault="00A61948" w:rsidP="00A61948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TODOS</w:t>
      </w:r>
    </w:p>
    <w:p w:rsidR="00A61948" w:rsidRDefault="00A61948" w:rsidP="006E11C3">
      <w:pPr>
        <w:pStyle w:val="PSCComentarioTemplate"/>
      </w:pPr>
    </w:p>
    <w:p w:rsidR="006E11C3" w:rsidRDefault="006E11C3" w:rsidP="006E11C3">
      <w:pPr>
        <w:pStyle w:val="PSCComentarioTemplate"/>
      </w:pPr>
    </w:p>
    <w:p w:rsidR="006E11C3" w:rsidRDefault="006E11C3" w:rsidP="006E11C3">
      <w:pPr>
        <w:pStyle w:val="PSCRequisito"/>
      </w:pPr>
      <w:bookmarkStart w:id="115" w:name="_Toc136838826"/>
      <w:bookmarkStart w:id="116" w:name="_Toc24593603"/>
      <w:r>
        <w:t>[RNF03] Usabilidade</w:t>
      </w:r>
      <w:bookmarkEnd w:id="115"/>
      <w:bookmarkEnd w:id="116"/>
    </w:p>
    <w:p w:rsidR="006E11C3" w:rsidRDefault="00A61948" w:rsidP="006E11C3">
      <w:pPr>
        <w:pStyle w:val="PSCComentarioTemplate"/>
      </w:pPr>
      <w:r>
        <w:t>O sistema deve ser feito em telas e com mensagens que informem corretamente o usuário</w:t>
      </w:r>
      <w:r w:rsidR="00F34FEE">
        <w:t xml:space="preserve"> sobre erros ou demais eventos</w:t>
      </w:r>
      <w:r>
        <w:t>.</w:t>
      </w:r>
    </w:p>
    <w:p w:rsidR="00A61948" w:rsidRDefault="00A61948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(RF004)</w:t>
      </w:r>
    </w:p>
    <w:p w:rsidR="00A61948" w:rsidRDefault="00A61948" w:rsidP="006E11C3">
      <w:pPr>
        <w:pStyle w:val="PSCComentarioTemplate"/>
      </w:pPr>
    </w:p>
    <w:p w:rsidR="00A61948" w:rsidRDefault="00A61948" w:rsidP="006E11C3">
      <w:pPr>
        <w:pStyle w:val="PSCComentarioTemplate"/>
      </w:pPr>
    </w:p>
    <w:p w:rsidR="00A61948" w:rsidRDefault="00A61948" w:rsidP="006E11C3">
      <w:pPr>
        <w:pStyle w:val="PSCComentarioTemplate"/>
      </w:pPr>
    </w:p>
    <w:p w:rsidR="006E11C3" w:rsidRDefault="006E11C3" w:rsidP="006E11C3">
      <w:pPr>
        <w:pStyle w:val="PSCRequisito"/>
      </w:pPr>
      <w:bookmarkStart w:id="117" w:name="_Toc136838827"/>
      <w:bookmarkStart w:id="118" w:name="_Toc24593604"/>
      <w:r>
        <w:t>[RNF04] Confiabilidade</w:t>
      </w:r>
      <w:bookmarkEnd w:id="117"/>
      <w:bookmarkEnd w:id="118"/>
    </w:p>
    <w:p w:rsidR="006E11C3" w:rsidRDefault="00F34FEE" w:rsidP="006E11C3">
      <w:pPr>
        <w:pStyle w:val="PSCComentarioTemplate"/>
      </w:pPr>
      <w:r>
        <w:t>O sistema deverá ter uma taxa de falhas de 1% ou menos.</w:t>
      </w:r>
    </w:p>
    <w:p w:rsidR="00F34FEE" w:rsidRDefault="00F34FEE" w:rsidP="00F34FEE">
      <w:pPr>
        <w:pStyle w:val="PSCComentarioTemplate"/>
        <w:rPr>
          <w:b/>
          <w:i w:val="0"/>
        </w:rPr>
      </w:pPr>
    </w:p>
    <w:p w:rsidR="00004481" w:rsidRDefault="00F34FEE" w:rsidP="006E11C3">
      <w:pPr>
        <w:pStyle w:val="PSCComentarioTemplate"/>
      </w:pPr>
      <w:r w:rsidRPr="003E5BF7">
        <w:rPr>
          <w:b/>
          <w:i w:val="0"/>
        </w:rPr>
        <w:t xml:space="preserve">RFs relacionados: </w:t>
      </w:r>
      <w:r>
        <w:t>TODOS</w:t>
      </w:r>
    </w:p>
    <w:p w:rsidR="006E11C3" w:rsidRDefault="006E11C3" w:rsidP="006E11C3">
      <w:pPr>
        <w:pStyle w:val="Ttulo1"/>
      </w:pPr>
      <w:bookmarkStart w:id="119" w:name="_Toc133219362"/>
      <w:bookmarkStart w:id="120" w:name="_Toc133219597"/>
      <w:bookmarkStart w:id="121" w:name="_Toc498239182"/>
      <w:bookmarkStart w:id="122" w:name="_Toc136838829"/>
      <w:bookmarkStart w:id="123" w:name="_Toc24593605"/>
      <w:bookmarkEnd w:id="119"/>
      <w:bookmarkEnd w:id="120"/>
      <w:r>
        <w:t>Mapeamento Necessidades do Cliente x Requisitos do Cliente</w:t>
      </w:r>
      <w:bookmarkEnd w:id="122"/>
      <w:bookmarkEnd w:id="123"/>
    </w:p>
    <w:p w:rsidR="006E11C3" w:rsidRPr="00E9107D" w:rsidRDefault="006E11C3" w:rsidP="006E11C3"/>
    <w:p w:rsidR="006E11C3" w:rsidRDefault="006E11C3" w:rsidP="006E11C3">
      <w:pPr>
        <w:pStyle w:val="Ttulo1"/>
        <w:numPr>
          <w:ilvl w:val="0"/>
          <w:numId w:val="0"/>
        </w:numPr>
        <w:spacing w:before="60" w:after="60"/>
        <w:rPr>
          <w:rFonts w:ascii="Times" w:hAnsi="Times"/>
          <w:b w:val="0"/>
          <w:iCs/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6662"/>
      </w:tblGrid>
      <w:tr w:rsidR="001B5B6A" w:rsidRPr="005D48E8" w:rsidTr="00462171">
        <w:tc>
          <w:tcPr>
            <w:tcW w:w="2518" w:type="dxa"/>
          </w:tcPr>
          <w:p w:rsidR="001B5B6A" w:rsidRPr="005D48E8" w:rsidRDefault="001B5B6A" w:rsidP="008F321B">
            <w:r>
              <w:t>Necessidades do Cliente</w:t>
            </w:r>
          </w:p>
        </w:tc>
        <w:tc>
          <w:tcPr>
            <w:tcW w:w="6662" w:type="dxa"/>
          </w:tcPr>
          <w:p w:rsidR="001B5B6A" w:rsidRPr="005D48E8" w:rsidRDefault="001B5B6A" w:rsidP="008F321B">
            <w:r w:rsidRPr="005D48E8">
              <w:t>Requisitos do Cliente</w:t>
            </w:r>
          </w:p>
        </w:tc>
      </w:tr>
      <w:tr w:rsidR="001B5B6A" w:rsidRPr="005D48E8" w:rsidTr="00462171">
        <w:tc>
          <w:tcPr>
            <w:tcW w:w="2518" w:type="dxa"/>
          </w:tcPr>
          <w:p w:rsidR="001B5B6A" w:rsidRPr="005D48E8" w:rsidRDefault="0023533C" w:rsidP="008F321B">
            <w:r>
              <w:lastRenderedPageBreak/>
              <w:t>Gerencia mercadorias</w:t>
            </w:r>
          </w:p>
        </w:tc>
        <w:tc>
          <w:tcPr>
            <w:tcW w:w="6662" w:type="dxa"/>
          </w:tcPr>
          <w:p w:rsidR="001B5B6A" w:rsidRPr="00462171" w:rsidRDefault="0023533C" w:rsidP="008F321B">
            <w:pPr>
              <w:rPr>
                <w:i/>
              </w:rPr>
            </w:pPr>
            <w:r>
              <w:rPr>
                <w:i/>
              </w:rPr>
              <w:t>(RF001),(RF003),(RF005),(RF008) e (RF009)</w:t>
            </w:r>
          </w:p>
        </w:tc>
      </w:tr>
      <w:tr w:rsidR="001B5B6A" w:rsidRPr="005D48E8" w:rsidTr="00462171">
        <w:tc>
          <w:tcPr>
            <w:tcW w:w="2518" w:type="dxa"/>
          </w:tcPr>
          <w:p w:rsidR="001B5B6A" w:rsidRPr="005D48E8" w:rsidRDefault="0023533C" w:rsidP="008F321B">
            <w:r>
              <w:t>Controle de Funcionários</w:t>
            </w:r>
          </w:p>
        </w:tc>
        <w:tc>
          <w:tcPr>
            <w:tcW w:w="6662" w:type="dxa"/>
          </w:tcPr>
          <w:p w:rsidR="001B5B6A" w:rsidRPr="005D48E8" w:rsidRDefault="0023533C" w:rsidP="008F321B">
            <w:r w:rsidRPr="00EA2042">
              <w:rPr>
                <w:i/>
              </w:rPr>
              <w:t>(RF002)</w:t>
            </w:r>
            <w:r w:rsidR="00EA2042">
              <w:rPr>
                <w:i/>
              </w:rPr>
              <w:t>,(RF004)</w:t>
            </w:r>
            <w:r w:rsidRPr="00EA2042">
              <w:rPr>
                <w:i/>
              </w:rPr>
              <w:t>,(RF00</w:t>
            </w:r>
            <w:r w:rsidR="00EA2042" w:rsidRPr="00EA2042">
              <w:rPr>
                <w:i/>
              </w:rPr>
              <w:t>6</w:t>
            </w:r>
            <w:r w:rsidRPr="00EA2042">
              <w:rPr>
                <w:i/>
              </w:rPr>
              <w:t>) e (RF007)</w:t>
            </w:r>
          </w:p>
        </w:tc>
      </w:tr>
    </w:tbl>
    <w:p w:rsidR="006E11C3" w:rsidRPr="00545FDA" w:rsidRDefault="006E11C3" w:rsidP="006E11C3">
      <w:pPr>
        <w:pStyle w:val="Ttulo1"/>
      </w:pPr>
      <w:bookmarkStart w:id="124" w:name="_Toc136838830"/>
      <w:bookmarkStart w:id="125" w:name="_Toc24593606"/>
      <w:bookmarkEnd w:id="121"/>
      <w:r>
        <w:t>Escopo Negativo</w:t>
      </w:r>
      <w:bookmarkEnd w:id="124"/>
      <w:bookmarkEnd w:id="125"/>
    </w:p>
    <w:p w:rsidR="00B92A0A" w:rsidRDefault="00B92A0A" w:rsidP="006E11C3">
      <w:pPr>
        <w:pStyle w:val="PSCComentarioTemplate"/>
      </w:pPr>
    </w:p>
    <w:p w:rsidR="00B3514A" w:rsidRDefault="00B3514A" w:rsidP="006E11C3">
      <w:pPr>
        <w:pStyle w:val="Ttulo1"/>
      </w:pPr>
      <w:bookmarkStart w:id="126" w:name="_Toc133219364"/>
      <w:bookmarkStart w:id="127" w:name="_Toc133219599"/>
      <w:bookmarkStart w:id="128" w:name="_Toc24593607"/>
      <w:bookmarkEnd w:id="126"/>
      <w:bookmarkEnd w:id="127"/>
      <w:r>
        <w:t>Referências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128"/>
    </w:p>
    <w:p w:rsidR="008B7ADB" w:rsidRDefault="008B7ADB" w:rsidP="008B7ADB">
      <w:pPr>
        <w:pStyle w:val="PSCComentarioTemplate"/>
        <w:numPr>
          <w:ilvl w:val="0"/>
          <w:numId w:val="22"/>
        </w:numPr>
      </w:pPr>
      <w:r>
        <w:t>Documento de Requisitos do Produto.docx</w:t>
      </w:r>
    </w:p>
    <w:p w:rsidR="008B7ADB" w:rsidRDefault="008B7ADB" w:rsidP="008B7ADB">
      <w:pPr>
        <w:pStyle w:val="PSCComentarioTemplate"/>
        <w:numPr>
          <w:ilvl w:val="0"/>
          <w:numId w:val="22"/>
        </w:numPr>
      </w:pPr>
      <w:r>
        <w:t>Documento de Análise e Projeto.docx</w:t>
      </w:r>
    </w:p>
    <w:p w:rsidR="008B7ADB" w:rsidRDefault="008B7ADB" w:rsidP="008B7ADB">
      <w:pPr>
        <w:pStyle w:val="PSCComentarioTemplate"/>
        <w:numPr>
          <w:ilvl w:val="0"/>
          <w:numId w:val="22"/>
        </w:numPr>
      </w:pPr>
      <w:r>
        <w:t>Documento de Projeto de teste.docx</w:t>
      </w:r>
    </w:p>
    <w:p w:rsidR="00B3514A" w:rsidRDefault="00B3514A">
      <w:r>
        <w:br/>
        <w:t xml:space="preserve"> </w:t>
      </w:r>
    </w:p>
    <w:sectPr w:rsidR="00B3514A" w:rsidSect="00E76BE9">
      <w:headerReference w:type="even" r:id="rId14"/>
      <w:headerReference w:type="default" r:id="rId15"/>
      <w:headerReference w:type="first" r:id="rId16"/>
      <w:pgSz w:w="11906" w:h="16838" w:code="9"/>
      <w:pgMar w:top="1701" w:right="1418" w:bottom="1418" w:left="1418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A9" w:rsidRDefault="004861A9">
      <w:r>
        <w:separator/>
      </w:r>
    </w:p>
  </w:endnote>
  <w:endnote w:type="continuationSeparator" w:id="0">
    <w:p w:rsidR="004861A9" w:rsidRDefault="0048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98" w:rsidRDefault="009C53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58"/>
      <w:gridCol w:w="1980"/>
      <w:gridCol w:w="2160"/>
      <w:gridCol w:w="914"/>
    </w:tblGrid>
    <w:tr w:rsidR="00B3514A" w:rsidTr="008B6704">
      <w:tblPrEx>
        <w:tblCellMar>
          <w:top w:w="0" w:type="dxa"/>
          <w:bottom w:w="0" w:type="dxa"/>
        </w:tblCellMar>
      </w:tblPrEx>
      <w:trPr>
        <w:trHeight w:val="302"/>
      </w:trPr>
      <w:tc>
        <w:tcPr>
          <w:tcW w:w="4158" w:type="dxa"/>
        </w:tcPr>
        <w:p w:rsidR="00B3514A" w:rsidRPr="00EC6332" w:rsidRDefault="00EC6332">
          <w:pPr>
            <w:rPr>
              <w:i/>
              <w:sz w:val="16"/>
            </w:rPr>
          </w:pPr>
          <w:r w:rsidRPr="00EC6332">
            <w:rPr>
              <w:i/>
              <w:sz w:val="16"/>
            </w:rPr>
            <w:t>&lt;Nome do Projeto&gt;</w:t>
          </w:r>
          <w:r w:rsidR="00B3514A" w:rsidRPr="00EC6332">
            <w:rPr>
              <w:i/>
              <w:sz w:val="16"/>
            </w:rPr>
            <w:t xml:space="preserve"> </w:t>
          </w:r>
        </w:p>
      </w:tc>
      <w:tc>
        <w:tcPr>
          <w:tcW w:w="1980" w:type="dxa"/>
        </w:tcPr>
        <w:p w:rsidR="00B3514A" w:rsidRDefault="00B3514A">
          <w:pPr>
            <w:rPr>
              <w:sz w:val="16"/>
            </w:rPr>
          </w:pPr>
          <w:r>
            <w:rPr>
              <w:sz w:val="16"/>
            </w:rPr>
            <w:t xml:space="preserve">Confidencial </w:t>
          </w:r>
        </w:p>
      </w:tc>
      <w:tc>
        <w:tcPr>
          <w:tcW w:w="2160" w:type="dxa"/>
        </w:tcPr>
        <w:p w:rsidR="00B3514A" w:rsidRDefault="00B3514A">
          <w:pPr>
            <w:rPr>
              <w:sz w:val="16"/>
            </w:rPr>
          </w:pPr>
        </w:p>
      </w:tc>
      <w:tc>
        <w:tcPr>
          <w:tcW w:w="914" w:type="dxa"/>
        </w:tcPr>
        <w:p w:rsidR="00B3514A" w:rsidRDefault="00D62384">
          <w:pPr>
            <w:rPr>
              <w:sz w:val="16"/>
            </w:rPr>
          </w:pPr>
          <w:r>
            <w:rPr>
              <w:sz w:val="16"/>
            </w:rPr>
            <w:t>P</w:t>
          </w:r>
          <w:r w:rsidR="00B3514A">
            <w:rPr>
              <w:sz w:val="16"/>
            </w:rPr>
            <w:t>ág</w:t>
          </w:r>
          <w:r>
            <w:rPr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5C3A77">
            <w:rPr>
              <w:rStyle w:val="Nmerodepgina"/>
              <w:rFonts w:ascii="Arial" w:hAnsi="Arial"/>
              <w:noProof/>
              <w:sz w:val="16"/>
            </w:rPr>
            <w:t>8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Style w:val="Nmerodepgina"/>
              <w:rFonts w:ascii="Arial" w:hAnsi="Arial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5C3A77">
            <w:rPr>
              <w:rStyle w:val="Nmerodepgina"/>
              <w:rFonts w:ascii="Arial" w:hAnsi="Arial"/>
              <w:noProof/>
              <w:sz w:val="16"/>
            </w:rPr>
            <w:t>8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B3514A" w:rsidRDefault="00B3514A">
    <w:pPr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98" w:rsidRPr="009C5398" w:rsidRDefault="009C5398" w:rsidP="009C5398">
    <w:pPr>
      <w:pBdr>
        <w:left w:val="single" w:sz="12" w:space="11" w:color="5B9BD5"/>
      </w:pBdr>
      <w:tabs>
        <w:tab w:val="left" w:pos="622"/>
      </w:tabs>
      <w:spacing w:after="0"/>
      <w:rPr>
        <w:rFonts w:ascii="Calibri Light" w:hAnsi="Calibri Light"/>
        <w:color w:val="2E74B5"/>
        <w:sz w:val="26"/>
        <w:szCs w:val="26"/>
      </w:rPr>
    </w:pPr>
    <w:r w:rsidRPr="009C5398">
      <w:rPr>
        <w:rFonts w:ascii="Calibri Light" w:hAnsi="Calibri Light"/>
        <w:color w:val="2E74B5"/>
        <w:sz w:val="26"/>
        <w:szCs w:val="26"/>
      </w:rPr>
      <w:fldChar w:fldCharType="begin"/>
    </w:r>
    <w:r w:rsidRPr="009C5398">
      <w:rPr>
        <w:rFonts w:ascii="Calibri Light" w:hAnsi="Calibri Light"/>
        <w:color w:val="2E74B5"/>
        <w:sz w:val="26"/>
        <w:szCs w:val="26"/>
      </w:rPr>
      <w:instrText>PAGE   \* MERGEFORMAT</w:instrText>
    </w:r>
    <w:r w:rsidRPr="009C5398">
      <w:rPr>
        <w:rFonts w:ascii="Calibri Light" w:hAnsi="Calibri Light"/>
        <w:color w:val="2E74B5"/>
        <w:sz w:val="26"/>
        <w:szCs w:val="26"/>
      </w:rPr>
      <w:fldChar w:fldCharType="separate"/>
    </w:r>
    <w:r w:rsidR="005C3A77">
      <w:rPr>
        <w:rFonts w:ascii="Calibri Light" w:hAnsi="Calibri Light"/>
        <w:noProof/>
        <w:color w:val="2E74B5"/>
        <w:sz w:val="26"/>
        <w:szCs w:val="26"/>
      </w:rPr>
      <w:t>1</w:t>
    </w:r>
    <w:r w:rsidRPr="009C5398">
      <w:rPr>
        <w:rFonts w:ascii="Calibri Light" w:hAnsi="Calibri Light"/>
        <w:color w:val="2E74B5"/>
        <w:sz w:val="26"/>
        <w:szCs w:val="26"/>
      </w:rPr>
      <w:fldChar w:fldCharType="end"/>
    </w:r>
  </w:p>
  <w:p w:rsidR="00C26809" w:rsidRDefault="00C268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A9" w:rsidRDefault="004861A9">
      <w:r>
        <w:separator/>
      </w:r>
    </w:p>
  </w:footnote>
  <w:footnote w:type="continuationSeparator" w:id="0">
    <w:p w:rsidR="004861A9" w:rsidRDefault="0048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4A" w:rsidRDefault="005C3A77"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0" b="0"/>
          <wp:wrapTopAndBottom/>
          <wp:docPr id="4" name="Imagem 4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04"/>
      <w:gridCol w:w="4340"/>
    </w:tblGrid>
    <w:tr w:rsidR="00B3514A">
      <w:tblPrEx>
        <w:tblCellMar>
          <w:top w:w="0" w:type="dxa"/>
          <w:bottom w:w="0" w:type="dxa"/>
        </w:tblCellMar>
      </w:tblPrEx>
      <w:trPr>
        <w:trHeight w:val="695"/>
      </w:trPr>
      <w:tc>
        <w:tcPr>
          <w:tcW w:w="4304" w:type="dxa"/>
        </w:tcPr>
        <w:p w:rsidR="00B3514A" w:rsidRDefault="00B3514A">
          <w:pPr>
            <w:pStyle w:val="Rodap"/>
          </w:pPr>
          <w:r>
            <w:t>&lt;logo ou nome do cliente&gt;</w:t>
          </w:r>
        </w:p>
      </w:tc>
      <w:tc>
        <w:tcPr>
          <w:tcW w:w="4340" w:type="dxa"/>
        </w:tcPr>
        <w:p w:rsidR="00B3514A" w:rsidRDefault="005C3A77">
          <w:pPr>
            <w:spacing w:after="0"/>
          </w:pPr>
          <w:r>
            <w:rPr>
              <w:noProof/>
              <w:sz w:val="20"/>
            </w:rPr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-368935</wp:posOffset>
                </wp:positionV>
                <wp:extent cx="648335" cy="368935"/>
                <wp:effectExtent l="0" t="0" r="0" b="0"/>
                <wp:wrapTopAndBottom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33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B3514A" w:rsidRDefault="00B351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809" w:rsidRDefault="005C3A77" w:rsidP="00C26809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1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809">
      <w:t xml:space="preserve"> </w:t>
    </w:r>
    <w:r w:rsidR="00C26809">
      <w:tab/>
    </w:r>
    <w:r w:rsidR="00C26809">
      <w:tab/>
    </w:r>
  </w:p>
  <w:p w:rsidR="00C26809" w:rsidRPr="00C26809" w:rsidRDefault="005C3A77" w:rsidP="00C26809">
    <w:pPr>
      <w:spacing w:before="240" w:after="240"/>
      <w:jc w:val="right"/>
      <w:rPr>
        <w:b/>
        <w:i/>
        <w:color w:val="595959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-180975</wp:posOffset>
              </wp:positionH>
              <wp:positionV relativeFrom="paragraph">
                <wp:posOffset>511810</wp:posOffset>
              </wp:positionV>
              <wp:extent cx="6238875" cy="9525"/>
              <wp:effectExtent l="0" t="0" r="9525" b="9525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4D799" id="Conector reto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0.3pt" to="47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" strokecolor="#5b9bd5" strokeweight="1pt">
              <v:stroke joinstyle="miter"/>
              <o:lock v:ext="edit" shapetype="f"/>
            </v:line>
          </w:pict>
        </mc:Fallback>
      </mc:AlternateContent>
    </w:r>
    <w:r w:rsidR="00C26809" w:rsidRPr="00C26809">
      <w:rPr>
        <w:b/>
        <w:i/>
        <w:color w:val="595959"/>
      </w:rPr>
      <w:t>Gerenciamento de Loja Universal (GLU)</w:t>
    </w:r>
    <w:r w:rsidR="00C26809" w:rsidRPr="00C26809">
      <w:rPr>
        <w:b/>
        <w:i/>
        <w:color w:val="595959"/>
      </w:rPr>
      <w:br/>
    </w:r>
    <w:r w:rsidR="00C26809" w:rsidRPr="00C26809">
      <w:rPr>
        <w:b/>
        <w:i/>
        <w:color w:val="595959"/>
        <w:sz w:val="18"/>
      </w:rPr>
      <w:t>https://github.com/MarceloChaves/GLU</w:t>
    </w:r>
  </w:p>
  <w:p w:rsidR="00C26809" w:rsidRDefault="00C26809" w:rsidP="00C26809">
    <w:pPr>
      <w:pStyle w:val="Cabealho"/>
      <w:tabs>
        <w:tab w:val="clear" w:pos="4320"/>
        <w:tab w:val="clear" w:pos="8640"/>
        <w:tab w:val="center" w:pos="4802"/>
        <w:tab w:val="right" w:pos="96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4A" w:rsidRDefault="00B3514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B3514A">
      <w:tblPrEx>
        <w:tblCellMar>
          <w:top w:w="0" w:type="dxa"/>
          <w:bottom w:w="0" w:type="dxa"/>
        </w:tblCellMar>
      </w:tblPrEx>
      <w:trPr>
        <w:trHeight w:val="695"/>
      </w:trPr>
      <w:tc>
        <w:tcPr>
          <w:tcW w:w="4605" w:type="dxa"/>
        </w:tcPr>
        <w:p w:rsidR="00B3514A" w:rsidRDefault="00B3514A">
          <w:pPr>
            <w:pStyle w:val="Rodap"/>
          </w:pPr>
          <w:r>
            <w:t>&lt;logo ou nome do cliente&gt;</w:t>
          </w:r>
        </w:p>
      </w:tc>
      <w:tc>
        <w:tcPr>
          <w:tcW w:w="4605" w:type="dxa"/>
        </w:tcPr>
        <w:p w:rsidR="00B3514A" w:rsidRDefault="00B3514A">
          <w:pPr>
            <w:spacing w:after="0"/>
          </w:pPr>
        </w:p>
      </w:tc>
    </w:tr>
  </w:tbl>
  <w:p w:rsidR="00B3514A" w:rsidRDefault="00B3514A">
    <w:pPr>
      <w:pStyle w:val="Cabealh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B3514A">
      <w:tblPrEx>
        <w:tblCellMar>
          <w:top w:w="0" w:type="dxa"/>
          <w:bottom w:w="0" w:type="dxa"/>
        </w:tblCellMar>
      </w:tblPrEx>
      <w:trPr>
        <w:trHeight w:val="695"/>
      </w:trPr>
      <w:tc>
        <w:tcPr>
          <w:tcW w:w="4605" w:type="dxa"/>
        </w:tcPr>
        <w:p w:rsidR="00B3514A" w:rsidRDefault="00B3514A">
          <w:pPr>
            <w:pStyle w:val="Rodap"/>
          </w:pPr>
          <w:r>
            <w:t>&lt;logo ou nome do cliente&gt;</w:t>
          </w:r>
        </w:p>
      </w:tc>
      <w:tc>
        <w:tcPr>
          <w:tcW w:w="4605" w:type="dxa"/>
        </w:tcPr>
        <w:p w:rsidR="00B3514A" w:rsidRDefault="00B3514A">
          <w:pPr>
            <w:spacing w:after="0"/>
          </w:pPr>
        </w:p>
      </w:tc>
    </w:tr>
  </w:tbl>
  <w:p w:rsidR="00B3514A" w:rsidRDefault="00B3514A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285"/>
    <w:multiLevelType w:val="multilevel"/>
    <w:tmpl w:val="E490E94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5D5719"/>
    <w:multiLevelType w:val="multilevel"/>
    <w:tmpl w:val="F8BCC8CE"/>
    <w:lvl w:ilvl="0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6D735F"/>
    <w:multiLevelType w:val="hybridMultilevel"/>
    <w:tmpl w:val="7E3AE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31AC0"/>
    <w:multiLevelType w:val="multilevel"/>
    <w:tmpl w:val="C1D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55F3"/>
    <w:multiLevelType w:val="multilevel"/>
    <w:tmpl w:val="4C0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2CE0"/>
    <w:multiLevelType w:val="hybridMultilevel"/>
    <w:tmpl w:val="65F4C4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53175"/>
    <w:multiLevelType w:val="multilevel"/>
    <w:tmpl w:val="15F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6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02"/>
    <w:rsid w:val="00004481"/>
    <w:rsid w:val="00006D6F"/>
    <w:rsid w:val="00021786"/>
    <w:rsid w:val="00050EF7"/>
    <w:rsid w:val="0005104B"/>
    <w:rsid w:val="0006251E"/>
    <w:rsid w:val="00065E9A"/>
    <w:rsid w:val="00075937"/>
    <w:rsid w:val="00081F67"/>
    <w:rsid w:val="00096EA1"/>
    <w:rsid w:val="000A5469"/>
    <w:rsid w:val="0012486A"/>
    <w:rsid w:val="00125D18"/>
    <w:rsid w:val="001A3B13"/>
    <w:rsid w:val="001B5B6A"/>
    <w:rsid w:val="00205922"/>
    <w:rsid w:val="0023533C"/>
    <w:rsid w:val="00264A89"/>
    <w:rsid w:val="00297106"/>
    <w:rsid w:val="002C4D03"/>
    <w:rsid w:val="00354EF0"/>
    <w:rsid w:val="0036177D"/>
    <w:rsid w:val="00386973"/>
    <w:rsid w:val="00394CC5"/>
    <w:rsid w:val="003C794B"/>
    <w:rsid w:val="003D113E"/>
    <w:rsid w:val="00412066"/>
    <w:rsid w:val="004211CA"/>
    <w:rsid w:val="004256CE"/>
    <w:rsid w:val="004323AC"/>
    <w:rsid w:val="00462171"/>
    <w:rsid w:val="0047310F"/>
    <w:rsid w:val="004861A9"/>
    <w:rsid w:val="004A27ED"/>
    <w:rsid w:val="00502402"/>
    <w:rsid w:val="005143C5"/>
    <w:rsid w:val="00554314"/>
    <w:rsid w:val="005A32BF"/>
    <w:rsid w:val="005C3A77"/>
    <w:rsid w:val="005D12AC"/>
    <w:rsid w:val="00643C87"/>
    <w:rsid w:val="00693B78"/>
    <w:rsid w:val="006B4198"/>
    <w:rsid w:val="006E11C3"/>
    <w:rsid w:val="006F31DD"/>
    <w:rsid w:val="0071025D"/>
    <w:rsid w:val="00736C81"/>
    <w:rsid w:val="00755C8E"/>
    <w:rsid w:val="007570CF"/>
    <w:rsid w:val="00765652"/>
    <w:rsid w:val="00784BB0"/>
    <w:rsid w:val="007930D3"/>
    <w:rsid w:val="007C0AE8"/>
    <w:rsid w:val="007D3932"/>
    <w:rsid w:val="00806372"/>
    <w:rsid w:val="0081165D"/>
    <w:rsid w:val="008305DF"/>
    <w:rsid w:val="00855A91"/>
    <w:rsid w:val="0087325D"/>
    <w:rsid w:val="00890B76"/>
    <w:rsid w:val="008B6704"/>
    <w:rsid w:val="008B7ADB"/>
    <w:rsid w:val="008C6AE2"/>
    <w:rsid w:val="008F321B"/>
    <w:rsid w:val="008F41AD"/>
    <w:rsid w:val="00905225"/>
    <w:rsid w:val="009116A2"/>
    <w:rsid w:val="009265D9"/>
    <w:rsid w:val="00940395"/>
    <w:rsid w:val="00981CF2"/>
    <w:rsid w:val="009C5398"/>
    <w:rsid w:val="009D3C0F"/>
    <w:rsid w:val="00A47A74"/>
    <w:rsid w:val="00A55BD0"/>
    <w:rsid w:val="00A61948"/>
    <w:rsid w:val="00AA2BEE"/>
    <w:rsid w:val="00AA41C2"/>
    <w:rsid w:val="00AD5D2B"/>
    <w:rsid w:val="00AE0420"/>
    <w:rsid w:val="00AE70BE"/>
    <w:rsid w:val="00B156A2"/>
    <w:rsid w:val="00B3514A"/>
    <w:rsid w:val="00B74316"/>
    <w:rsid w:val="00B92A0A"/>
    <w:rsid w:val="00B92A32"/>
    <w:rsid w:val="00BA2102"/>
    <w:rsid w:val="00BB04E9"/>
    <w:rsid w:val="00BB1C92"/>
    <w:rsid w:val="00C21D01"/>
    <w:rsid w:val="00C23A12"/>
    <w:rsid w:val="00C26809"/>
    <w:rsid w:val="00C61320"/>
    <w:rsid w:val="00C700AB"/>
    <w:rsid w:val="00CD2EF5"/>
    <w:rsid w:val="00CD37EA"/>
    <w:rsid w:val="00CE53B9"/>
    <w:rsid w:val="00D62384"/>
    <w:rsid w:val="00DB2007"/>
    <w:rsid w:val="00DF5A03"/>
    <w:rsid w:val="00DF6163"/>
    <w:rsid w:val="00E07BF8"/>
    <w:rsid w:val="00E105A2"/>
    <w:rsid w:val="00E13A21"/>
    <w:rsid w:val="00E24905"/>
    <w:rsid w:val="00E301A5"/>
    <w:rsid w:val="00E70CA0"/>
    <w:rsid w:val="00E76BE9"/>
    <w:rsid w:val="00EA2042"/>
    <w:rsid w:val="00EC6332"/>
    <w:rsid w:val="00EF32E1"/>
    <w:rsid w:val="00F21CF6"/>
    <w:rsid w:val="00F31402"/>
    <w:rsid w:val="00F3327A"/>
    <w:rsid w:val="00F34FEE"/>
    <w:rsid w:val="00F36048"/>
    <w:rsid w:val="00F43F80"/>
    <w:rsid w:val="00F46C3E"/>
    <w:rsid w:val="00F55823"/>
    <w:rsid w:val="00F92D00"/>
    <w:rsid w:val="00FB5E9B"/>
    <w:rsid w:val="00FC14E6"/>
    <w:rsid w:val="00FC5863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4DFB5-1F94-442D-9540-5DD3437C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6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aliases w:val="PSC_Rodapé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0"/>
      </w:numPr>
      <w:outlineLvl w:val="0"/>
    </w:pPr>
  </w:style>
  <w:style w:type="paragraph" w:customStyle="1" w:styleId="PSCRequisito">
    <w:name w:val="PSC_Requisito"/>
    <w:basedOn w:val="Normal"/>
    <w:autoRedefine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sz w:val="20"/>
    </w:r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styleId="Sumrio2">
    <w:name w:val="toc 2"/>
    <w:basedOn w:val="Normal"/>
    <w:next w:val="Normal"/>
    <w:autoRedefine/>
    <w:uiPriority w:val="39"/>
    <w:pPr>
      <w:spacing w:before="120" w:after="0"/>
      <w:ind w:left="220"/>
      <w:jc w:val="left"/>
    </w:pPr>
    <w:rPr>
      <w:rFonts w:ascii="Times New Roman" w:hAnsi="Times New Roman"/>
      <w:i/>
      <w:iC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sz w:val="20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20"/>
    </w:rPr>
  </w:style>
  <w:style w:type="paragraph" w:styleId="Corpodetexto">
    <w:name w:val="Body Text"/>
    <w:basedOn w:val="Normal"/>
    <w:pPr>
      <w:jc w:val="center"/>
    </w:pPr>
  </w:style>
  <w:style w:type="table" w:styleId="Tabelacomgrade">
    <w:name w:val="Table Grid"/>
    <w:basedOn w:val="Tabelanormal"/>
    <w:rsid w:val="006E11C3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C21D01"/>
    <w:pPr>
      <w:spacing w:before="240" w:after="120"/>
      <w:jc w:val="left"/>
    </w:pPr>
    <w:rPr>
      <w:rFonts w:ascii="Times New Roman" w:hAnsi="Times New Roman"/>
      <w:b/>
      <w:bCs/>
      <w:sz w:val="20"/>
    </w:rPr>
  </w:style>
  <w:style w:type="paragraph" w:styleId="Sumrio4">
    <w:name w:val="toc 4"/>
    <w:basedOn w:val="Normal"/>
    <w:next w:val="Normal"/>
    <w:autoRedefine/>
    <w:semiHidden/>
    <w:rsid w:val="008F41AD"/>
    <w:pPr>
      <w:spacing w:before="0" w:after="0"/>
      <w:ind w:left="660"/>
      <w:jc w:val="left"/>
    </w:pPr>
    <w:rPr>
      <w:rFonts w:ascii="Times New Roman" w:hAnsi="Times New Roman"/>
      <w:sz w:val="20"/>
    </w:rPr>
  </w:style>
  <w:style w:type="paragraph" w:styleId="Sumrio6">
    <w:name w:val="toc 6"/>
    <w:basedOn w:val="Normal"/>
    <w:next w:val="Normal"/>
    <w:autoRedefine/>
    <w:semiHidden/>
    <w:rsid w:val="008F41AD"/>
    <w:pPr>
      <w:spacing w:before="0" w:after="0"/>
      <w:ind w:left="1100"/>
      <w:jc w:val="left"/>
    </w:pPr>
    <w:rPr>
      <w:rFonts w:ascii="Times New Roman" w:hAnsi="Times New Roman"/>
      <w:sz w:val="20"/>
    </w:rPr>
  </w:style>
  <w:style w:type="paragraph" w:styleId="Sumrio7">
    <w:name w:val="toc 7"/>
    <w:basedOn w:val="Normal"/>
    <w:next w:val="Normal"/>
    <w:autoRedefine/>
    <w:semiHidden/>
    <w:rsid w:val="008F41AD"/>
    <w:pPr>
      <w:spacing w:before="0" w:after="0"/>
      <w:ind w:left="1320"/>
      <w:jc w:val="left"/>
    </w:pPr>
    <w:rPr>
      <w:rFonts w:ascii="Times New Roman" w:hAnsi="Times New Roman"/>
      <w:sz w:val="20"/>
    </w:rPr>
  </w:style>
  <w:style w:type="paragraph" w:styleId="Sumrio8">
    <w:name w:val="toc 8"/>
    <w:basedOn w:val="Normal"/>
    <w:next w:val="Normal"/>
    <w:autoRedefine/>
    <w:semiHidden/>
    <w:rsid w:val="008F41AD"/>
    <w:pPr>
      <w:spacing w:before="0" w:after="0"/>
      <w:ind w:left="1540"/>
      <w:jc w:val="left"/>
    </w:pPr>
    <w:rPr>
      <w:rFonts w:ascii="Times New Roman" w:hAnsi="Times New Roman"/>
      <w:sz w:val="20"/>
    </w:rPr>
  </w:style>
  <w:style w:type="paragraph" w:styleId="Sumrio9">
    <w:name w:val="toc 9"/>
    <w:basedOn w:val="Normal"/>
    <w:next w:val="Normal"/>
    <w:autoRedefine/>
    <w:semiHidden/>
    <w:rsid w:val="008F41AD"/>
    <w:pPr>
      <w:spacing w:before="0" w:after="0"/>
      <w:ind w:left="1760"/>
      <w:jc w:val="left"/>
    </w:pPr>
    <w:rPr>
      <w:rFonts w:ascii="Times New Roman" w:hAnsi="Times New Roman"/>
      <w:sz w:val="20"/>
    </w:rPr>
  </w:style>
  <w:style w:type="character" w:customStyle="1" w:styleId="CabealhoChar">
    <w:name w:val="Cabeçalho Char"/>
    <w:link w:val="Cabealho"/>
    <w:uiPriority w:val="99"/>
    <w:rsid w:val="00C26809"/>
    <w:rPr>
      <w:rFonts w:ascii="Times" w:hAnsi="Times"/>
      <w:sz w:val="22"/>
    </w:rPr>
  </w:style>
  <w:style w:type="paragraph" w:styleId="Remissivo1">
    <w:name w:val="index 1"/>
    <w:basedOn w:val="Normal"/>
    <w:next w:val="Normal"/>
    <w:autoRedefine/>
    <w:semiHidden/>
    <w:rsid w:val="00E07BF8"/>
    <w:pPr>
      <w:ind w:left="220" w:hanging="220"/>
    </w:pPr>
  </w:style>
  <w:style w:type="character" w:customStyle="1" w:styleId="RodapChar">
    <w:name w:val="Rodapé Char"/>
    <w:link w:val="Rodap"/>
    <w:uiPriority w:val="99"/>
    <w:rsid w:val="00C2680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Projetos\prosces3\subprocessos\psc\templates\PROSCES-PSC-TMP-TMP-Exter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PROSCES-PSC-TMP-TMP-Externo</Template>
  <TotalTime>1</TotalTime>
  <Pages>8</Pages>
  <Words>1326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8471</CharactersWithSpaces>
  <SharedDoc>false</SharedDoc>
  <HLinks>
    <vt:vector size="168" baseType="variant"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_Toc24593607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_Toc24593606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_Toc24593605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_Toc24593604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_Toc24593603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_Toc24593602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_Toc24593601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_Toc24593600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_Toc24593599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_Toc24593598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_Toc24593597</vt:lpwstr>
      </vt:variant>
      <vt:variant>
        <vt:i4>1638461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_Toc24593596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_Toc24593595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_Toc24593594</vt:lpwstr>
      </vt:variant>
      <vt:variant>
        <vt:i4>1835069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_Toc24593593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_Toc24593592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_Toc24593591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_Toc24593590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_Toc24593589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_Toc24593588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_Toc24593587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_Toc24593586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_Toc24593585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_Toc24593584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_Toc24593583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_Toc24593582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_Toc24593581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_Toc24593580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wlp022</dc:creator>
  <cp:keywords/>
  <cp:lastModifiedBy>David Amorim</cp:lastModifiedBy>
  <cp:revision>2</cp:revision>
  <cp:lastPrinted>1999-11-17T21:49:00Z</cp:lastPrinted>
  <dcterms:created xsi:type="dcterms:W3CDTF">2019-11-20T08:46:00Z</dcterms:created>
  <dcterms:modified xsi:type="dcterms:W3CDTF">2019-11-20T08:46:00Z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